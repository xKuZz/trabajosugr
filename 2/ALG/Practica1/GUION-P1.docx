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Content>
        <w:p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B3653" w:rsidRPr="00C6198E" w:rsidRDefault="001B3653" w:rsidP="00F56F3E">
                                <w:pPr>
                                  <w:pStyle w:val="Ttulo"/>
                                  <w:jc w:val="center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8E329E6ED8A149068B7D0593F2A59A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EFICIENCIA</w:t>
                                    </w:r>
                                  </w:sdtContent>
                                </w:sdt>
                              </w:p>
                              <w:p w:rsidR="001B3653" w:rsidRPr="00C6198E" w:rsidRDefault="001B3653" w:rsidP="00F56F3E">
                                <w:pPr>
                                  <w:pStyle w:val="Subttulo"/>
                                  <w:jc w:val="center"/>
                                </w:pPr>
                                <w:r>
                                  <w:t xml:space="preserve">ALGORÍTMICA </w:t>
                                </w:r>
                                <w:sdt>
                                  <w:sdt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3C1F4B01D870472DA54402FADAD659E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74837E935A6C460DBE4E848393752CD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B3653" w:rsidRPr="00C6198E" w:rsidRDefault="001B3653" w:rsidP="00F56F3E">
                                    <w:pPr>
                                      <w:pStyle w:val="Descripcinbreve"/>
                                      <w:jc w:val="center"/>
                                    </w:pPr>
                                    <w: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I+nNzlGAgAAfQ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:rsidR="001B3653" w:rsidRPr="00C6198E" w:rsidRDefault="001B3653" w:rsidP="00F56F3E">
                          <w:pPr>
                            <w:pStyle w:val="Ttulo"/>
                            <w:jc w:val="center"/>
                          </w:pPr>
                          <w:sdt>
                            <w:sdtPr>
                              <w:alias w:val="Título"/>
                              <w:tag w:val=""/>
                              <w:id w:val="701364701"/>
                              <w:placeholder>
                                <w:docPart w:val="8E329E6ED8A149068B7D0593F2A59A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EFICIENCIA</w:t>
                              </w:r>
                            </w:sdtContent>
                          </w:sdt>
                        </w:p>
                        <w:p w:rsidR="001B3653" w:rsidRPr="00C6198E" w:rsidRDefault="001B3653" w:rsidP="00F56F3E">
                          <w:pPr>
                            <w:pStyle w:val="Subttulo"/>
                            <w:jc w:val="center"/>
                          </w:pPr>
                          <w:r>
                            <w:t xml:space="preserve">ALGORÍTMICA </w:t>
                          </w:r>
                          <w:sdt>
                            <w:sdtPr>
                              <w:alias w:val="Fecha"/>
                              <w:tag w:val="Fecha"/>
                              <w:id w:val="1417830956"/>
                              <w:placeholder>
                                <w:docPart w:val="3C1F4B01D870472DA54402FADAD659E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74837E935A6C460DBE4E848393752CD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B3653" w:rsidRPr="00C6198E" w:rsidRDefault="001B3653" w:rsidP="00F56F3E">
                              <w:pPr>
                                <w:pStyle w:val="Descripcinbreve"/>
                                <w:jc w:val="center"/>
                              </w:pPr>
                              <w: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3653" w:rsidRPr="00C6198E" w:rsidRDefault="001B3653">
                                <w:pPr>
                                  <w:pStyle w:val="Sinespaciado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Compañía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kern w:val="20"/>
                                      </w:rPr>
                                      <w:t>Alejandro Campoy Nieves</w:t>
                                    </w:r>
                                  </w:sdtContent>
                                </w:sdt>
                              </w:p>
                              <w:p w:rsidR="001B3653" w:rsidRPr="00C6198E" w:rsidRDefault="001B3653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Dirección postal"/>
                                    <w:tag w:val="Dirección postal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t>David Criado Ramón</w:t>
                                    </w:r>
                                  </w:sdtContent>
                                </w:sdt>
                              </w:p>
                              <w:p w:rsidR="001B3653" w:rsidRPr="00C6198E" w:rsidRDefault="001B3653">
                                <w:pPr>
                                  <w:pStyle w:val="Sinespaciado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éfono"/>
                                    <w:tag w:val="Teléfono"/>
                                    <w:id w:val="-100575521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Luis Gallego Quero</w:t>
                                    </w:r>
                                  </w:sdtContent>
                                </w:sdt>
                              </w:p>
                              <w:p w:rsidR="001B3653" w:rsidRPr="00C6198E" w:rsidRDefault="001B3653">
                                <w:pPr>
                                  <w:pStyle w:val="Sinespaciado"/>
                                </w:pPr>
                                <w:proofErr w:type="spellStart"/>
                                <w:r>
                                  <w:t>Nour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Eddine</w:t>
                                </w:r>
                                <w:proofErr w:type="spellEnd"/>
                                <w:r>
                                  <w:t xml:space="preserve"> El </w:t>
                                </w:r>
                                <w:proofErr w:type="spellStart"/>
                                <w:r>
                                  <w:t>Alaoui</w:t>
                                </w:r>
                                <w:proofErr w:type="spellEnd"/>
                              </w:p>
                              <w:sdt>
                                <w:sdtPr>
                                  <w:alias w:val="Sitio web"/>
                                  <w:tag w:val="Sitio web"/>
                                  <w:id w:val="66575444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Content>
                                  <w:p w:rsidR="001B3653" w:rsidRPr="00C6198E" w:rsidRDefault="001B3653">
                                    <w:r>
                                      <w:t>Álvaro Marín Pérez</w:t>
                                    </w:r>
                                  </w:p>
                                </w:sdtContent>
                              </w:sdt>
                              <w:p w:rsidR="001B3653" w:rsidRPr="00C6198E" w:rsidRDefault="001B36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1B3653" w:rsidRPr="00C6198E" w:rsidRDefault="001B3653">
                          <w:pPr>
                            <w:pStyle w:val="Sinespaciado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Compañía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kern w:val="20"/>
                                </w:rPr>
                                <w:t>Alejandro Campoy Nieves</w:t>
                              </w:r>
                            </w:sdtContent>
                          </w:sdt>
                        </w:p>
                        <w:p w:rsidR="001B3653" w:rsidRPr="00C6198E" w:rsidRDefault="001B3653">
                          <w:pPr>
                            <w:pStyle w:val="Sinespaciado"/>
                          </w:pPr>
                          <w:sdt>
                            <w:sdtPr>
                              <w:alias w:val="Dirección postal"/>
                              <w:tag w:val="Dirección postal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t>David Criado Ramón</w:t>
                              </w:r>
                            </w:sdtContent>
                          </w:sdt>
                        </w:p>
                        <w:p w:rsidR="001B3653" w:rsidRPr="00C6198E" w:rsidRDefault="001B3653">
                          <w:pPr>
                            <w:pStyle w:val="Sinespaciado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Teléfono"/>
                              <w:tag w:val="Teléfono"/>
                              <w:id w:val="-100575521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Content>
                              <w:r>
                                <w:t>Luis Gallego Quero</w:t>
                              </w:r>
                            </w:sdtContent>
                          </w:sdt>
                        </w:p>
                        <w:p w:rsidR="001B3653" w:rsidRPr="00C6198E" w:rsidRDefault="001B3653">
                          <w:pPr>
                            <w:pStyle w:val="Sinespaciado"/>
                          </w:pPr>
                          <w:proofErr w:type="spellStart"/>
                          <w:r>
                            <w:t>Nour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Eddine</w:t>
                          </w:r>
                          <w:proofErr w:type="spellEnd"/>
                          <w:r>
                            <w:t xml:space="preserve"> El </w:t>
                          </w:r>
                          <w:proofErr w:type="spellStart"/>
                          <w:r>
                            <w:t>Alaoui</w:t>
                          </w:r>
                          <w:proofErr w:type="spellEnd"/>
                        </w:p>
                        <w:sdt>
                          <w:sdtPr>
                            <w:alias w:val="Sitio web"/>
                            <w:tag w:val="Sitio web"/>
                            <w:id w:val="66575444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1B3653" w:rsidRPr="00C6198E" w:rsidRDefault="001B3653">
                              <w:r>
                                <w:t>Álvaro Marín Pérez</w:t>
                              </w:r>
                            </w:p>
                          </w:sdtContent>
                        </w:sdt>
                        <w:p w:rsidR="001B3653" w:rsidRPr="00C6198E" w:rsidRDefault="001B365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39BC" w:rsidRPr="00C6198E" w:rsidRDefault="00A33E56">
          <w:pPr>
            <w:pStyle w:val="TtuloTDC"/>
          </w:pPr>
          <w:r w:rsidRPr="00C6198E">
            <w:t>Contenido</w:t>
          </w:r>
        </w:p>
        <w:p w:rsidR="00B5051B" w:rsidRDefault="00B5051B" w:rsidP="00517541">
          <w:pPr>
            <w:pStyle w:val="TDC1"/>
          </w:pPr>
          <w:r>
            <w:t>Especificaciones iniciales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t xml:space="preserve">Algoritmos </w:t>
          </w:r>
          <m:oMath>
            <m:r>
              <w:rPr>
                <w:rFonts w:ascii="Cambria Math" w:hAnsi="Cambria Math"/>
              </w:rPr>
              <m:t>O(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>
            <w:rPr>
              <w:rFonts w:eastAsiaTheme="minorEastAsia"/>
            </w:rPr>
            <w:t>)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Burbuja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Inserción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Selección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Tabla comparativa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Algoritmos </w:t>
          </w:r>
          <m:oMath>
            <m:r>
              <w:rPr>
                <w:rFonts w:ascii="Cambria Math" w:eastAsiaTheme="minorEastAsia" w:hAnsi="Cambria Math"/>
              </w:rPr>
              <m:t>O(n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oMath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</w:t>
          </w:r>
          <w:proofErr w:type="spellStart"/>
          <w:r>
            <w:rPr>
              <w:rFonts w:eastAsiaTheme="minorEastAsia"/>
            </w:rPr>
            <w:t>Mergesort</w:t>
          </w:r>
          <w:proofErr w:type="spellEnd"/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</w:t>
          </w:r>
          <w:proofErr w:type="spellStart"/>
          <w:r>
            <w:rPr>
              <w:rFonts w:eastAsiaTheme="minorEastAsia"/>
            </w:rPr>
            <w:t>Quicksort</w:t>
          </w:r>
          <w:proofErr w:type="spellEnd"/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</w:t>
          </w:r>
          <w:proofErr w:type="spellStart"/>
          <w:r>
            <w:rPr>
              <w:rFonts w:eastAsiaTheme="minorEastAsia"/>
            </w:rPr>
            <w:t>Heapsort</w:t>
          </w:r>
          <w:proofErr w:type="spellEnd"/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Tabla comparativa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Algoritmo Floyd </w:t>
          </w:r>
          <m:oMath>
            <m:r>
              <w:rPr>
                <w:rFonts w:ascii="Cambria Math" w:eastAsiaTheme="minorEastAsia" w:hAnsi="Cambria Math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oMath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Algoritmo </w:t>
          </w:r>
          <w:proofErr w:type="spellStart"/>
          <w:r>
            <w:rPr>
              <w:rFonts w:eastAsiaTheme="minorEastAsia"/>
            </w:rPr>
            <w:t>Hanoi</w:t>
          </w:r>
          <w:proofErr w:type="spell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oMath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Comparativa de todas los </w:t>
          </w:r>
          <w:proofErr w:type="spellStart"/>
          <w:r>
            <w:rPr>
              <w:rFonts w:eastAsiaTheme="minorEastAsia"/>
            </w:rPr>
            <w:t>algoritmicos</w:t>
          </w:r>
          <w:proofErr w:type="spellEnd"/>
        </w:p>
        <w:p w:rsidR="00AB731E" w:rsidRDefault="00B5051B" w:rsidP="00517541">
          <w:pPr>
            <w:pStyle w:val="TDC1"/>
            <w:rPr>
              <w:rFonts w:eastAsiaTheme="minorEastAsia"/>
              <w:noProof/>
              <w:color w:val="auto"/>
              <w:kern w:val="2"/>
              <w:szCs w:val="22"/>
              <w:lang w:val="en-US" w:eastAsia="en-US"/>
              <w14:ligatures w14:val="standard"/>
            </w:rPr>
          </w:pPr>
          <w:r>
            <w:rPr>
              <w:rFonts w:eastAsiaTheme="minorEastAsia"/>
            </w:rPr>
            <w:t>Pruebas empíricas en otro ordenador</w:t>
          </w:r>
          <w:r w:rsidR="00A33E56" w:rsidRPr="00C6198E">
            <w:fldChar w:fldCharType="begin"/>
          </w:r>
          <w:r w:rsidR="00A33E56" w:rsidRPr="00C6198E">
            <w:instrText>TOC \o "1-1" \h \z \u</w:instrText>
          </w:r>
          <w:r w:rsidR="00A33E56" w:rsidRPr="00C6198E">
            <w:fldChar w:fldCharType="separate"/>
          </w:r>
        </w:p>
        <w:p w:rsidR="00F239BC" w:rsidRPr="00C6198E" w:rsidRDefault="00A33E56">
          <w:pPr>
            <w:rPr>
              <w:b/>
              <w:bCs/>
            </w:rPr>
          </w:pPr>
          <w:r w:rsidRPr="00C6198E">
            <w:fldChar w:fldCharType="end"/>
          </w:r>
        </w:p>
      </w:sdtContent>
    </w:sdt>
    <w:p w:rsidR="00F239BC" w:rsidRPr="00C6198E" w:rsidRDefault="00F239BC">
      <w:pPr>
        <w:sectPr w:rsidR="00F239BC" w:rsidRPr="00C6198E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D04905" w:rsidRDefault="00B5051B" w:rsidP="00D04905">
      <w:pPr>
        <w:pStyle w:val="Ttulo1"/>
        <w:rPr>
          <w:u w:val="single"/>
        </w:rPr>
      </w:pPr>
      <w:r>
        <w:rPr>
          <w:u w:val="single"/>
        </w:rPr>
        <w:lastRenderedPageBreak/>
        <w:t>Especificaciones iniciales</w:t>
      </w:r>
    </w:p>
    <w:p w:rsidR="00D04905" w:rsidRDefault="00D04905" w:rsidP="00D04905">
      <w:pPr>
        <w:rPr>
          <w:sz w:val="24"/>
        </w:rPr>
      </w:pPr>
      <w:r>
        <w:rPr>
          <w:sz w:val="24"/>
        </w:rPr>
        <w:t>Las tomas de datos han sido realizadas en un ordenador con las siguientes características:</w:t>
      </w:r>
    </w:p>
    <w:p w:rsidR="00827D25" w:rsidRDefault="00827D25" w:rsidP="00D04905">
      <w:pPr>
        <w:rPr>
          <w:sz w:val="24"/>
        </w:rPr>
      </w:pPr>
      <w:r>
        <w:rPr>
          <w:sz w:val="24"/>
        </w:rPr>
        <w:t xml:space="preserve">Procesador: Intel® Core™ i7-3630QM CPU @ 2.40GHz </w:t>
      </w:r>
    </w:p>
    <w:p w:rsidR="00827D25" w:rsidRDefault="00827D25" w:rsidP="00D04905">
      <w:pPr>
        <w:rPr>
          <w:sz w:val="24"/>
        </w:rPr>
      </w:pPr>
      <w:r>
        <w:rPr>
          <w:sz w:val="24"/>
        </w:rPr>
        <w:t>Memoria RAM: 4Gb DDR3</w:t>
      </w:r>
    </w:p>
    <w:p w:rsidR="00D04905" w:rsidRDefault="00827D25" w:rsidP="00D04905">
      <w:pPr>
        <w:rPr>
          <w:sz w:val="24"/>
        </w:rPr>
      </w:pPr>
      <w:r>
        <w:rPr>
          <w:sz w:val="24"/>
        </w:rPr>
        <w:t>Sistema Operativo y procesador de 64 bits</w:t>
      </w:r>
    </w:p>
    <w:p w:rsidR="00827D25" w:rsidRDefault="00827D25" w:rsidP="00D04905">
      <w:pPr>
        <w:rPr>
          <w:sz w:val="24"/>
        </w:rPr>
      </w:pPr>
    </w:p>
    <w:p w:rsidR="00D04905" w:rsidRDefault="007A7DF6" w:rsidP="00D04905">
      <w:pPr>
        <w:rPr>
          <w:sz w:val="24"/>
        </w:rPr>
      </w:pPr>
      <w:r>
        <w:rPr>
          <w:sz w:val="24"/>
        </w:rPr>
        <w:t>Hemos utilizado un tamaño de 99000</w:t>
      </w:r>
      <w:r w:rsidR="00D04905">
        <w:rPr>
          <w:sz w:val="24"/>
        </w:rPr>
        <w:t xml:space="preserve"> entradas</w:t>
      </w:r>
      <w:r>
        <w:rPr>
          <w:sz w:val="24"/>
        </w:rPr>
        <w:t xml:space="preserve"> tomando datos de 1000 en 1000</w:t>
      </w:r>
    </w:p>
    <w:p w:rsidR="00D04905" w:rsidRDefault="00D04905" w:rsidP="00D04905">
      <w:pPr>
        <w:rPr>
          <w:sz w:val="24"/>
        </w:rPr>
      </w:pPr>
      <w:r>
        <w:rPr>
          <w:sz w:val="24"/>
        </w:rPr>
        <w:t xml:space="preserve">Hemos utilizado g++ como compilador y </w:t>
      </w:r>
      <w:proofErr w:type="spellStart"/>
      <w:r>
        <w:rPr>
          <w:sz w:val="24"/>
        </w:rPr>
        <w:t>gnuplot</w:t>
      </w:r>
      <w:proofErr w:type="spellEnd"/>
      <w:r>
        <w:rPr>
          <w:sz w:val="24"/>
        </w:rPr>
        <w:t xml:space="preserve"> como herramienta para realizar las gráficas. La compilación ha sido realizada con optimización -O2 y utilizando </w:t>
      </w:r>
      <w:r w:rsidR="00023661">
        <w:rPr>
          <w:sz w:val="24"/>
        </w:rPr>
        <w:t xml:space="preserve">la librería </w:t>
      </w:r>
      <w:proofErr w:type="spellStart"/>
      <w:r w:rsidR="00023661">
        <w:rPr>
          <w:sz w:val="24"/>
        </w:rPr>
        <w:t>chrono</w:t>
      </w:r>
      <w:proofErr w:type="spellEnd"/>
      <w:r w:rsidR="00023661">
        <w:rPr>
          <w:sz w:val="24"/>
        </w:rPr>
        <w:t xml:space="preserve"> (-</w:t>
      </w:r>
      <w:proofErr w:type="spellStart"/>
      <w:r w:rsidR="00023661">
        <w:rPr>
          <w:sz w:val="24"/>
        </w:rPr>
        <w:t>std</w:t>
      </w:r>
      <w:proofErr w:type="spellEnd"/>
      <w:r w:rsidR="00023661">
        <w:rPr>
          <w:sz w:val="24"/>
        </w:rPr>
        <w:t>=</w:t>
      </w:r>
      <w:proofErr w:type="spellStart"/>
      <w:r w:rsidR="00023661">
        <w:rPr>
          <w:sz w:val="24"/>
        </w:rPr>
        <w:t>c++</w:t>
      </w:r>
      <w:proofErr w:type="spellEnd"/>
      <w:r w:rsidR="00023661">
        <w:rPr>
          <w:sz w:val="24"/>
        </w:rPr>
        <w:t>11)</w:t>
      </w:r>
      <w:r>
        <w:rPr>
          <w:sz w:val="24"/>
        </w:rPr>
        <w:t xml:space="preserve"> para medir el tiempo.</w:t>
      </w:r>
    </w:p>
    <w:p w:rsidR="008C665B" w:rsidRDefault="008C665B" w:rsidP="00D04905">
      <w:pPr>
        <w:rPr>
          <w:sz w:val="24"/>
        </w:rPr>
      </w:pPr>
    </w:p>
    <w:p w:rsidR="008C665B" w:rsidRDefault="008C665B" w:rsidP="00D04905">
      <w:pPr>
        <w:rPr>
          <w:sz w:val="24"/>
        </w:rPr>
      </w:pPr>
      <w:r>
        <w:rPr>
          <w:sz w:val="24"/>
        </w:rPr>
        <w:t xml:space="preserve">Para ajustar las funciones en </w:t>
      </w:r>
      <w:proofErr w:type="spellStart"/>
      <w:r>
        <w:rPr>
          <w:sz w:val="24"/>
        </w:rPr>
        <w:t>gnuplot</w:t>
      </w:r>
      <w:proofErr w:type="spellEnd"/>
      <w:r>
        <w:rPr>
          <w:sz w:val="24"/>
        </w:rPr>
        <w:t xml:space="preserve"> y obtener las constantes ocultas definimos una función parametrizada:</w:t>
      </w:r>
    </w:p>
    <w:p w:rsidR="008C665B" w:rsidRDefault="008C665B" w:rsidP="00D04905">
      <w:pPr>
        <w:rPr>
          <w:b/>
          <w:sz w:val="24"/>
        </w:rPr>
      </w:pPr>
      <w:r>
        <w:rPr>
          <w:sz w:val="24"/>
        </w:rPr>
        <w:t xml:space="preserve">  </w:t>
      </w:r>
      <w:proofErr w:type="spellStart"/>
      <w:r>
        <w:rPr>
          <w:b/>
          <w:sz w:val="24"/>
        </w:rPr>
        <w:t>Gnuplot</w:t>
      </w:r>
      <w:proofErr w:type="spellEnd"/>
      <w:r>
        <w:rPr>
          <w:b/>
          <w:sz w:val="24"/>
        </w:rPr>
        <w:t xml:space="preserve"> &gt; f(x)=a0*x*log(x)</w:t>
      </w:r>
    </w:p>
    <w:p w:rsidR="00540ACE" w:rsidRDefault="00540ACE" w:rsidP="00D04905">
      <w:pPr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Gnuplot</w:t>
      </w:r>
      <w:proofErr w:type="spellEnd"/>
      <w:r>
        <w:rPr>
          <w:b/>
          <w:sz w:val="24"/>
        </w:rPr>
        <w:t xml:space="preserve"> &gt; </w:t>
      </w:r>
      <w:proofErr w:type="spellStart"/>
      <w:r>
        <w:rPr>
          <w:b/>
          <w:sz w:val="24"/>
        </w:rPr>
        <w:t>fit</w:t>
      </w:r>
      <w:proofErr w:type="spellEnd"/>
      <w:r>
        <w:rPr>
          <w:b/>
          <w:sz w:val="24"/>
        </w:rPr>
        <w:t xml:space="preserve"> f(x) ‘entrada.dat’ </w:t>
      </w:r>
      <w:proofErr w:type="spellStart"/>
      <w:r>
        <w:rPr>
          <w:b/>
          <w:sz w:val="24"/>
        </w:rPr>
        <w:t>via</w:t>
      </w:r>
      <w:proofErr w:type="spellEnd"/>
      <w:r>
        <w:rPr>
          <w:b/>
          <w:sz w:val="24"/>
        </w:rPr>
        <w:t xml:space="preserve"> a0</w:t>
      </w: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Pr="008C665B" w:rsidRDefault="001B3653" w:rsidP="00D04905">
      <w:pPr>
        <w:rPr>
          <w:b/>
          <w:sz w:val="24"/>
        </w:rPr>
      </w:pPr>
    </w:p>
    <w:p w:rsidR="00D04905" w:rsidRDefault="00D04905" w:rsidP="00D04905">
      <w:pPr>
        <w:pStyle w:val="Ttulo1"/>
        <w:rPr>
          <w:rFonts w:eastAsiaTheme="minorEastAsia"/>
          <w:u w:val="single"/>
        </w:rPr>
      </w:pPr>
      <w:r>
        <w:rPr>
          <w:u w:val="single"/>
        </w:rPr>
        <w:lastRenderedPageBreak/>
        <w:t>Algoritmos</w:t>
      </w:r>
      <m:oMath>
        <m:r>
          <w:rPr>
            <w:rFonts w:ascii="Cambria Math" w:hAnsi="Cambria Math"/>
            <w:u w:val="single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n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  <m:r>
          <w:rPr>
            <w:rFonts w:ascii="Cambria Math" w:hAnsi="Cambria Math"/>
            <w:u w:val="single"/>
          </w:rPr>
          <m:t>)</m:t>
        </m:r>
      </m:oMath>
    </w:p>
    <w:p w:rsidR="00F56F3E" w:rsidRDefault="00F56F3E" w:rsidP="00F56F3E">
      <w:pPr>
        <w:pStyle w:val="Ttulo2"/>
        <w:rPr>
          <w:b/>
          <w:u w:val="single"/>
        </w:rPr>
      </w:pPr>
      <w:r w:rsidRPr="00F56F3E">
        <w:rPr>
          <w:b/>
          <w:u w:val="single"/>
        </w:rPr>
        <w:t>BURBUJA</w:t>
      </w:r>
      <w:r w:rsidR="001B3653">
        <w:rPr>
          <w:noProof/>
          <w:lang w:eastAsia="es-ES"/>
        </w:rPr>
        <w:drawing>
          <wp:inline distT="0" distB="0" distL="0" distR="0">
            <wp:extent cx="5638800" cy="3409950"/>
            <wp:effectExtent l="0" t="0" r="0" b="0"/>
            <wp:docPr id="11" name="Imagen 11" descr="C:\Users\xKuZz\AppData\Local\Microsoft\Windows\INetCache\Content.Word\burbuja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KuZz\AppData\Local\Microsoft\Windows\INetCache\Content.Word\burbuja_e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Pr="001B3653" w:rsidRDefault="001B3653" w:rsidP="001B3653">
      <w:r>
        <w:rPr>
          <w:noProof/>
          <w:lang w:eastAsia="es-ES"/>
        </w:rPr>
        <w:drawing>
          <wp:inline distT="0" distB="0" distL="0" distR="0" wp14:anchorId="39869828" wp14:editId="7B880235">
            <wp:extent cx="5638800" cy="3409950"/>
            <wp:effectExtent l="0" t="0" r="0" b="0"/>
            <wp:docPr id="12" name="Imagen 12" descr="C:\Users\xKuZz\AppData\Local\Microsoft\Windows\INetCache\Content.Word\burbuja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KuZz\AppData\Local\Microsoft\Windows\INetCache\Content.Word\burbuja_hi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Pr="00492295" w:rsidRDefault="001B3653" w:rsidP="001B3653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1B3653"/>
    <w:p w:rsidR="001B3653" w:rsidRDefault="001B3653" w:rsidP="001B3653">
      <w:r>
        <w:t xml:space="preserve">Final set of </w:t>
      </w:r>
      <w:proofErr w:type="spellStart"/>
      <w:r>
        <w:t>parameters</w:t>
      </w:r>
      <w:proofErr w:type="spellEnd"/>
      <w:r>
        <w:t xml:space="preserve">                         </w:t>
      </w:r>
      <w:proofErr w:type="spellStart"/>
      <w:r>
        <w:t>Asymptotic</w:t>
      </w:r>
      <w:proofErr w:type="spellEnd"/>
      <w:r>
        <w:t xml:space="preserve">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>a0              = 3.04014e-010                    +/- 1.163e-012</w:t>
      </w:r>
      <w:proofErr w:type="gramStart"/>
      <w:r>
        <w:t xml:space="preserve">   (</w:t>
      </w:r>
      <w:proofErr w:type="gramEnd"/>
      <w:r>
        <w:t>0.3826%)</w:t>
      </w:r>
    </w:p>
    <w:p w:rsidR="001B3653" w:rsidRDefault="001B3653" w:rsidP="001B3653">
      <w:r>
        <w:t>a1              = 7.60142e-007                    +/- 1.201e-007</w:t>
      </w:r>
      <w:proofErr w:type="gramStart"/>
      <w:r>
        <w:t xml:space="preserve">   (</w:t>
      </w:r>
      <w:proofErr w:type="gramEnd"/>
      <w:r>
        <w:t>15.79%)</w:t>
      </w:r>
    </w:p>
    <w:p w:rsidR="001B3653" w:rsidRDefault="001B3653" w:rsidP="001B3653">
      <w:r>
        <w:t xml:space="preserve">a2              = -0.00307741                       +/- 0.002601  </w:t>
      </w:r>
      <w:proofErr w:type="gramStart"/>
      <w:r>
        <w:t xml:space="preserve">   (</w:t>
      </w:r>
      <w:proofErr w:type="gramEnd"/>
      <w:r>
        <w:t>84.52%)</w:t>
      </w:r>
    </w:p>
    <w:p w:rsidR="001B3653" w:rsidRDefault="001B3653" w:rsidP="001B3653"/>
    <w:p w:rsidR="001B3653" w:rsidRDefault="001B3653" w:rsidP="001B3653"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1B3653" w:rsidRDefault="001B3653" w:rsidP="001B3653">
      <w:r>
        <w:t xml:space="preserve">                   a0         a1         a2     </w:t>
      </w:r>
    </w:p>
    <w:p w:rsidR="001B3653" w:rsidRDefault="001B3653" w:rsidP="001B3653">
      <w:r>
        <w:t xml:space="preserve">a0              1.000 </w:t>
      </w:r>
    </w:p>
    <w:p w:rsidR="001B3653" w:rsidRDefault="001B3653" w:rsidP="001B3653">
      <w:r>
        <w:t>a1             -0.</w:t>
      </w:r>
      <w:proofErr w:type="gramStart"/>
      <w:r>
        <w:t>969  1.000</w:t>
      </w:r>
      <w:proofErr w:type="gramEnd"/>
      <w:r>
        <w:t xml:space="preserve"> </w:t>
      </w:r>
    </w:p>
    <w:p w:rsidR="00F56F3E" w:rsidRDefault="001B3653" w:rsidP="001B3653">
      <w:r>
        <w:t>a2              0.753 -0.871   1.000</w:t>
      </w:r>
    </w:p>
    <w:p w:rsidR="00F56F3E" w:rsidRDefault="00F56F3E" w:rsidP="00F56F3E">
      <w:pPr>
        <w:pStyle w:val="Ttulo2"/>
        <w:rPr>
          <w:b/>
          <w:u w:val="single"/>
        </w:rPr>
      </w:pPr>
      <w:r>
        <w:rPr>
          <w:b/>
          <w:u w:val="single"/>
        </w:rPr>
        <w:t>INSERCI</w:t>
      </w:r>
      <w:r w:rsidR="00D04905">
        <w:rPr>
          <w:b/>
          <w:u w:val="single"/>
        </w:rPr>
        <w:t>ÓN</w:t>
      </w:r>
    </w:p>
    <w:p w:rsidR="001B3653" w:rsidRPr="001B3653" w:rsidRDefault="001B3653" w:rsidP="001B3653">
      <w:r>
        <w:rPr>
          <w:b/>
          <w:noProof/>
          <w:u w:val="single"/>
          <w:lang w:eastAsia="es-ES"/>
        </w:rPr>
        <w:drawing>
          <wp:inline distT="0" distB="0" distL="0" distR="0">
            <wp:extent cx="5638800" cy="3409950"/>
            <wp:effectExtent l="0" t="0" r="0" b="0"/>
            <wp:docPr id="13" name="Imagen 13" descr="C:\Users\xKuZz\AppData\Local\Microsoft\Windows\INetCache\Content.Word\insercion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KuZz\AppData\Local\Microsoft\Windows\INetCache\Content.Word\insercion_e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3E" w:rsidRDefault="001B3653" w:rsidP="00F56F3E"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4pt;height:268.5pt">
            <v:imagedata r:id="rId15" o:title="insercion_hib"/>
          </v:shape>
        </w:pict>
      </w:r>
    </w:p>
    <w:p w:rsidR="001B3653" w:rsidRPr="00492295" w:rsidRDefault="001B3653" w:rsidP="001B3653">
      <w:pPr>
        <w:rPr>
          <w:sz w:val="24"/>
        </w:rPr>
      </w:pPr>
      <w:r>
        <w:rPr>
          <w:sz w:val="24"/>
        </w:rPr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1B3653">
      <w:r>
        <w:t xml:space="preserve">Final set of </w:t>
      </w:r>
      <w:proofErr w:type="spellStart"/>
      <w:r>
        <w:t>parameters</w:t>
      </w:r>
      <w:proofErr w:type="spellEnd"/>
      <w:r>
        <w:t xml:space="preserve">                        </w:t>
      </w:r>
      <w:proofErr w:type="spellStart"/>
      <w:r>
        <w:t>Asymptotic</w:t>
      </w:r>
      <w:proofErr w:type="spellEnd"/>
      <w:r>
        <w:t xml:space="preserve">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 xml:space="preserve">a0              = 4.85472e-010                     +/- 3.93e-012 </w:t>
      </w:r>
      <w:proofErr w:type="gramStart"/>
      <w:r>
        <w:t xml:space="preserve">   (</w:t>
      </w:r>
      <w:proofErr w:type="gramEnd"/>
      <w:r>
        <w:t>0.8096%)</w:t>
      </w:r>
    </w:p>
    <w:p w:rsidR="001B3653" w:rsidRDefault="001B3653" w:rsidP="001B3653">
      <w:r>
        <w:t>a1              = -2.89494e-006                    +/- 4.057e-007</w:t>
      </w:r>
      <w:proofErr w:type="gramStart"/>
      <w:r>
        <w:t xml:space="preserve">   (</w:t>
      </w:r>
      <w:proofErr w:type="gramEnd"/>
      <w:r>
        <w:t>14.01%)</w:t>
      </w:r>
    </w:p>
    <w:p w:rsidR="001B3653" w:rsidRDefault="001B3653" w:rsidP="001B3653">
      <w:r>
        <w:t xml:space="preserve">a2              = 0.0272895                            +/- 0.008789  </w:t>
      </w:r>
      <w:proofErr w:type="gramStart"/>
      <w:r>
        <w:t xml:space="preserve">   (</w:t>
      </w:r>
      <w:proofErr w:type="gramEnd"/>
      <w:r>
        <w:t>32.21%)</w:t>
      </w:r>
    </w:p>
    <w:p w:rsidR="001B3653" w:rsidRDefault="001B3653" w:rsidP="001B3653"/>
    <w:p w:rsidR="001B3653" w:rsidRDefault="001B3653" w:rsidP="001B3653"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1B3653" w:rsidRDefault="001B3653" w:rsidP="001B3653">
      <w:r>
        <w:t xml:space="preserve">                   a0         a1        a2     </w:t>
      </w:r>
    </w:p>
    <w:p w:rsidR="001B3653" w:rsidRDefault="001B3653" w:rsidP="001B3653">
      <w:r>
        <w:t xml:space="preserve">a0              1.000 </w:t>
      </w:r>
    </w:p>
    <w:p w:rsidR="001B3653" w:rsidRDefault="001B3653" w:rsidP="001B3653">
      <w:r>
        <w:t>a1             -0.</w:t>
      </w:r>
      <w:proofErr w:type="gramStart"/>
      <w:r>
        <w:t>969  1.000</w:t>
      </w:r>
      <w:proofErr w:type="gramEnd"/>
      <w:r>
        <w:t xml:space="preserve"> </w:t>
      </w:r>
    </w:p>
    <w:p w:rsidR="001B3653" w:rsidRDefault="001B3653" w:rsidP="001B3653">
      <w:r>
        <w:t>a2              0.753 -0.</w:t>
      </w:r>
      <w:proofErr w:type="gramStart"/>
      <w:r>
        <w:t>871  1.000</w:t>
      </w:r>
      <w:proofErr w:type="gramEnd"/>
    </w:p>
    <w:p w:rsidR="00F56F3E" w:rsidRDefault="00F56F3E" w:rsidP="00F56F3E">
      <w:pPr>
        <w:pStyle w:val="Ttulo2"/>
        <w:rPr>
          <w:b/>
          <w:u w:val="single"/>
        </w:rPr>
      </w:pPr>
      <w:r>
        <w:rPr>
          <w:b/>
          <w:u w:val="single"/>
        </w:rPr>
        <w:lastRenderedPageBreak/>
        <w:t>SELECCIÓN</w:t>
      </w:r>
    </w:p>
    <w:p w:rsidR="004630B2" w:rsidRDefault="001B3653" w:rsidP="004630B2">
      <w:r>
        <w:pict>
          <v:shape id="_x0000_i1039" type="#_x0000_t75" style="width:444pt;height:268.5pt">
            <v:imagedata r:id="rId16" o:title="seleccion_emp"/>
          </v:shape>
        </w:pict>
      </w:r>
    </w:p>
    <w:p w:rsidR="001B3653" w:rsidRDefault="001B3653" w:rsidP="004630B2"/>
    <w:p w:rsidR="001B3653" w:rsidRDefault="001B3653" w:rsidP="004630B2">
      <w:r>
        <w:pict>
          <v:shape id="_x0000_i1040" type="#_x0000_t75" style="width:444pt;height:268.5pt">
            <v:imagedata r:id="rId17" o:title="seleccion_hib"/>
          </v:shape>
        </w:pict>
      </w:r>
    </w:p>
    <w:p w:rsidR="001B3653" w:rsidRDefault="001B3653" w:rsidP="004630B2"/>
    <w:p w:rsidR="001B3653" w:rsidRPr="00492295" w:rsidRDefault="001B3653" w:rsidP="001B3653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4630B2"/>
    <w:p w:rsidR="001B3653" w:rsidRDefault="001B3653" w:rsidP="001B3653">
      <w:r>
        <w:t xml:space="preserve">Final set of </w:t>
      </w:r>
      <w:proofErr w:type="spellStart"/>
      <w:r>
        <w:t>parameters</w:t>
      </w:r>
      <w:proofErr w:type="spellEnd"/>
      <w:r>
        <w:t xml:space="preserve">            </w:t>
      </w:r>
      <w:proofErr w:type="spellStart"/>
      <w:r>
        <w:t>Asymptotic</w:t>
      </w:r>
      <w:proofErr w:type="spellEnd"/>
      <w:r>
        <w:t xml:space="preserve">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 xml:space="preserve">a0              = 4.85472e-010     +/- 3.93e-012 </w:t>
      </w:r>
      <w:proofErr w:type="gramStart"/>
      <w:r>
        <w:t xml:space="preserve">   (</w:t>
      </w:r>
      <w:proofErr w:type="gramEnd"/>
      <w:r>
        <w:t>0.8096%)</w:t>
      </w:r>
    </w:p>
    <w:p w:rsidR="001B3653" w:rsidRDefault="001B3653" w:rsidP="001B3653">
      <w:r>
        <w:t>a1              = -2.89494e-006    +/- 4.057e-007</w:t>
      </w:r>
      <w:proofErr w:type="gramStart"/>
      <w:r>
        <w:t xml:space="preserve">   (</w:t>
      </w:r>
      <w:proofErr w:type="gramEnd"/>
      <w:r>
        <w:t>14.01%)</w:t>
      </w:r>
    </w:p>
    <w:p w:rsidR="001B3653" w:rsidRDefault="001B3653" w:rsidP="001B3653">
      <w:r>
        <w:t xml:space="preserve">a2              = 0.0272895        +/- 0.008789  </w:t>
      </w:r>
      <w:proofErr w:type="gramStart"/>
      <w:r>
        <w:t xml:space="preserve">   (</w:t>
      </w:r>
      <w:proofErr w:type="gramEnd"/>
      <w:r>
        <w:t>32.21%)</w:t>
      </w:r>
    </w:p>
    <w:p w:rsidR="001B3653" w:rsidRDefault="001B3653" w:rsidP="001B3653"/>
    <w:p w:rsidR="001B3653" w:rsidRDefault="001B3653" w:rsidP="001B3653"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1B3653" w:rsidRDefault="001B3653" w:rsidP="001B3653">
      <w:r>
        <w:t xml:space="preserve">                   a0         a1         a2     </w:t>
      </w:r>
    </w:p>
    <w:p w:rsidR="001B3653" w:rsidRDefault="001B3653" w:rsidP="001B3653">
      <w:r>
        <w:t xml:space="preserve">a0              1.000 </w:t>
      </w:r>
    </w:p>
    <w:p w:rsidR="001B3653" w:rsidRDefault="001B3653" w:rsidP="001B3653">
      <w:r>
        <w:t>a1             -0.</w:t>
      </w:r>
      <w:proofErr w:type="gramStart"/>
      <w:r>
        <w:t>969  1.000</w:t>
      </w:r>
      <w:proofErr w:type="gramEnd"/>
      <w:r>
        <w:t xml:space="preserve"> </w:t>
      </w:r>
    </w:p>
    <w:p w:rsidR="001B3653" w:rsidRDefault="001B3653" w:rsidP="001B3653">
      <w:r>
        <w:t>a2              0.753 -0.</w:t>
      </w:r>
      <w:proofErr w:type="gramStart"/>
      <w:r>
        <w:t>871  1.000</w:t>
      </w:r>
      <w:proofErr w:type="gramEnd"/>
    </w:p>
    <w:p w:rsidR="001B3653" w:rsidRDefault="001B3653" w:rsidP="001B3653">
      <w:pPr>
        <w:pStyle w:val="Ttulo2"/>
      </w:pPr>
      <w:r>
        <w:rPr>
          <w:b/>
          <w:u w:val="single"/>
        </w:rPr>
        <w:t>tabla comparativa</w:t>
      </w:r>
    </w:p>
    <w:p w:rsidR="001B3653" w:rsidRDefault="001B3653" w:rsidP="004630B2">
      <w:r>
        <w:pict>
          <v:shape id="_x0000_i1045" type="#_x0000_t75" style="width:444pt;height:268.5pt">
            <v:imagedata r:id="rId18" o:title="comparativa_cuadraticos"/>
          </v:shape>
        </w:pict>
      </w:r>
      <w:r>
        <w:t>El más rápido de entre los cuadráticos es la selección y el más lento la burbuja.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  <w:gridCol w:w="2219"/>
        <w:gridCol w:w="2219"/>
      </w:tblGrid>
      <w:tr w:rsidR="004630B2" w:rsidTr="00C50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4630B2" w:rsidRDefault="004630B2" w:rsidP="00C50E61">
            <w:r>
              <w:lastRenderedPageBreak/>
              <w:t>TAMAÑO ENTRADA</w:t>
            </w:r>
          </w:p>
        </w:tc>
        <w:tc>
          <w:tcPr>
            <w:tcW w:w="2218" w:type="dxa"/>
          </w:tcPr>
          <w:p w:rsidR="004630B2" w:rsidRDefault="004630B2" w:rsidP="00E84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BURBUJA</w:t>
            </w:r>
          </w:p>
        </w:tc>
        <w:tc>
          <w:tcPr>
            <w:tcW w:w="2219" w:type="dxa"/>
          </w:tcPr>
          <w:p w:rsidR="004630B2" w:rsidRDefault="004630B2" w:rsidP="00C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INSERCIÓN</w:t>
            </w:r>
          </w:p>
        </w:tc>
        <w:tc>
          <w:tcPr>
            <w:tcW w:w="2219" w:type="dxa"/>
          </w:tcPr>
          <w:p w:rsidR="004630B2" w:rsidRDefault="004630B2" w:rsidP="00C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0.00193278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0.00119073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0.00106583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0.00574371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0.00483048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0.00421014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0.0147419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0.00634113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0.00611563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0.0160938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0.00977951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0.00923968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0.0241518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0.0110149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0.0107127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0.0370208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0.0213544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0.0141393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0.0559488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0.027549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0.0164859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0.077394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0.0325693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0.0213593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0.0996316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0.0383736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0.0307084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0.12504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0.0504274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0.0365495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0.155465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0.0560958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0.0436521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0.185994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0.0643708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0.0460723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0.221542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0.0743196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0.0617761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0.262355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0.0829463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0.0638702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0.313742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0.0993409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0.0763433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0.344767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0.112805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0.0862639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0.393989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0.127465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0.0977184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0.443831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0.142312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0.104901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0.494928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0.16262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0.117594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0.541784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0.177866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0.128693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0.601821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0.192111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0.144611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0.670945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0.212365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0.156386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0.730936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0.233384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0.169816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0.798589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0.256854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0.187769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0.86433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0.272494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0.203976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0.950313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0.295784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0.22049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1.01267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0.315448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0.233975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1.08518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0.345475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0.259682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1.17615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0.369731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0.285635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1.23924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0.392813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0.296659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1.33951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0.417925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0.316248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1.43123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0.441373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0.333616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1.54881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0.471313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0.349971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1.61507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0.49981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0.370014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1.71919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0.533378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0.397472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1.81089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0.556018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0.411494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1.92128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0.582914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0.435042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2.02508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0.621715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0.459433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2.13626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0.658378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0.479043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2.2682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0.682856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0.515993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2.37281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0.725555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0.532668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2.47002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0.764756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0.560259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2.60563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0.799758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0.593797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2.72683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0.848523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0.606935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2.86289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0.880025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0.641518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3.00222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0.915282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0.665768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3.13006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0.957817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0.692255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3.27237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0.988046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0.740195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3.42226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1.03093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0.79884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3.53413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1.0817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0.809775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3.6858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1.12911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0.829542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3.8553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0.849437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4.00511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1.21558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0.895926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4.15512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1.25415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0.929031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4.31624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1.29537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0.954373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4.45669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1.36229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0.980938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4.66444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1.39928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1.05764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4.79954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1.45267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1.05679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5.0191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1.52366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1.09782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5.16054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1.5578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1.13266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5.33829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1.62587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1.17763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5.48741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1.70439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1.20597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5.65385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1.72413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1.26676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5.9007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1.77687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1.29673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6.04788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1.85069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1.33161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6.22091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1.92659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1.38406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6.42717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1.99636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1.42367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6.64442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2.06643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1.45304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6.87195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2.13365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1.50347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7.01997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2.23995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1.53951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7.20483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1.57591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7.38953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2.39959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1.63793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7.58491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2.4238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1.66935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7.83766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2.51599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1.71531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8.07336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2.58915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1.75942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76000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8.25566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2.65624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1.81272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8.45629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2.72939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1.86745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8.69371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2.7645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1.90706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8.90351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2.86533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1.97499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9.14048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2.9343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1.99295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9.37395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3.00243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2.04312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9.60246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3.1008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2.09096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9.84795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3.11186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2.13797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10.1159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3.19076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2.19098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10.3665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3.27571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2.24229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10.5664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3.33002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2.31197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10.8511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3.45721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2.36011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11.1552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3.52815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2.4147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11.3849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3.5606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2.4702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11.6295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3.75412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2.54254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11.9129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3.87514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2.59302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12.1546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3.86056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2.65245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12.4473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3.93597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2.69702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12.6998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4.09445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2.7567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12.9788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4.08602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2.81217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13.2653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4.19012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2.87102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13.4892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4.29806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2.92952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13.7606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4.40432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2.98787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14.1295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4.43804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3.04999</w:t>
            </w:r>
          </w:p>
        </w:tc>
      </w:tr>
    </w:tbl>
    <w:p w:rsidR="004630B2" w:rsidRPr="004630B2" w:rsidRDefault="004630B2" w:rsidP="004630B2"/>
    <w:p w:rsidR="00F56F3E" w:rsidRDefault="00F56F3E" w:rsidP="00F56F3E"/>
    <w:p w:rsidR="001B3653" w:rsidRDefault="001B3653" w:rsidP="00F56F3E"/>
    <w:p w:rsidR="001B3653" w:rsidRDefault="001B3653" w:rsidP="00F56F3E"/>
    <w:p w:rsidR="001B3653" w:rsidRDefault="001B3653" w:rsidP="00F56F3E"/>
    <w:p w:rsidR="00F56F3E" w:rsidRDefault="00F56F3E" w:rsidP="00F56F3E"/>
    <w:p w:rsidR="00F56F3E" w:rsidRDefault="00F56F3E" w:rsidP="00F56F3E"/>
    <w:p w:rsidR="00F56F3E" w:rsidRDefault="00F56F3E" w:rsidP="00F56F3E"/>
    <w:p w:rsidR="00F56F3E" w:rsidRDefault="00F56F3E" w:rsidP="00F56F3E"/>
    <w:p w:rsidR="00D04905" w:rsidRPr="00D04905" w:rsidRDefault="00D04905" w:rsidP="00D04905"/>
    <w:p w:rsidR="00F56F3E" w:rsidRDefault="00F56F3E" w:rsidP="00F56F3E">
      <w:pPr>
        <w:pStyle w:val="Ttulo1"/>
        <w:rPr>
          <w:rFonts w:eastAsiaTheme="minorEastAsia"/>
          <w:u w:val="single"/>
        </w:rPr>
      </w:pPr>
      <w:r w:rsidRPr="00F56F3E">
        <w:rPr>
          <w:u w:val="single"/>
        </w:rPr>
        <w:lastRenderedPageBreak/>
        <w:t xml:space="preserve">Algoritmos </w:t>
      </w:r>
      <m:oMath>
        <m:r>
          <w:rPr>
            <w:rFonts w:ascii="Cambria Math" w:hAnsi="Cambria Math"/>
            <w:u w:val="single"/>
          </w:rPr>
          <m:t>O(n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u w:val="single"/>
              </w:rPr>
              <m:t>log</m:t>
            </m:r>
          </m:fName>
          <m:e>
            <m:r>
              <w:rPr>
                <w:rFonts w:ascii="Cambria Math" w:hAnsi="Cambria Math"/>
                <w:u w:val="single"/>
              </w:rPr>
              <m:t>n)</m:t>
            </m:r>
          </m:e>
        </m:func>
      </m:oMath>
    </w:p>
    <w:p w:rsidR="008C665B" w:rsidRPr="001B3653" w:rsidRDefault="00D04905" w:rsidP="001B3653">
      <w:pPr>
        <w:pStyle w:val="Ttulo2"/>
        <w:rPr>
          <w:b/>
          <w:u w:val="single"/>
        </w:rPr>
      </w:pPr>
      <w:r>
        <w:rPr>
          <w:b/>
          <w:u w:val="single"/>
        </w:rPr>
        <w:t>MERGESORT</w:t>
      </w:r>
    </w:p>
    <w:p w:rsidR="00F439E6" w:rsidRDefault="00F439E6" w:rsidP="00D04905">
      <w:r>
        <w:rPr>
          <w:noProof/>
          <w:lang w:eastAsia="es-ES"/>
        </w:rPr>
        <w:drawing>
          <wp:inline distT="0" distB="0" distL="0" distR="0" wp14:anchorId="2D971F3E" wp14:editId="19965EF9">
            <wp:extent cx="5638800" cy="3409950"/>
            <wp:effectExtent l="0" t="0" r="0" b="0"/>
            <wp:docPr id="5" name="Imagen 5" descr="C:\Users\xKuZz\AppData\Local\Microsoft\Windows\INetCache\Content.Word\mergeso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KuZz\AppData\Local\Microsoft\Windows\INetCache\Content.Word\mergesort_e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5B" w:rsidRDefault="008C665B" w:rsidP="008C665B">
      <w:pPr>
        <w:rPr>
          <w:rFonts w:eastAsiaTheme="minorEastAsia"/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638800" cy="3409950"/>
            <wp:effectExtent l="0" t="0" r="0" b="0"/>
            <wp:docPr id="7" name="Imagen 7" descr="C:\Users\xKuZz\AppData\Local\Microsoft\Windows\INetCache\Content.Word\mergesort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KuZz\AppData\Local\Microsoft\Windows\INetCache\Content.Word\mergesort_hi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Default="001B3653" w:rsidP="00540ACE"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</w:t>
      </w:r>
    </w:p>
    <w:p w:rsidR="00540ACE" w:rsidRDefault="00540ACE" w:rsidP="00540ACE">
      <w:r>
        <w:t xml:space="preserve">Final set of </w:t>
      </w:r>
      <w:proofErr w:type="spellStart"/>
      <w:r>
        <w:t>parameters</w:t>
      </w:r>
      <w:proofErr w:type="spellEnd"/>
      <w:r>
        <w:t xml:space="preserve">                         </w:t>
      </w:r>
      <w:proofErr w:type="spellStart"/>
      <w:r>
        <w:t>Asymptotic</w:t>
      </w:r>
      <w:proofErr w:type="spellEnd"/>
      <w:r>
        <w:t xml:space="preserve"> Standard Error</w:t>
      </w:r>
    </w:p>
    <w:p w:rsidR="00540ACE" w:rsidRDefault="00540ACE" w:rsidP="00540ACE">
      <w:r>
        <w:t>=======================            ==========================</w:t>
      </w:r>
    </w:p>
    <w:p w:rsidR="00540ACE" w:rsidRPr="00540ACE" w:rsidRDefault="00540ACE" w:rsidP="00540ACE">
      <w:r>
        <w:t>a0              = 1.17285e-008                      +/- 2.805e-010   (2.391%)</w:t>
      </w:r>
    </w:p>
    <w:p w:rsidR="00D04905" w:rsidRDefault="007A7DF6" w:rsidP="00D04905">
      <w:pPr>
        <w:pStyle w:val="Ttulo2"/>
        <w:rPr>
          <w:b/>
          <w:u w:val="single"/>
        </w:rPr>
      </w:pPr>
      <w:r>
        <w:rPr>
          <w:b/>
          <w:u w:val="single"/>
        </w:rPr>
        <w:t>QUICKSORT</w:t>
      </w:r>
    </w:p>
    <w:p w:rsidR="00D04905" w:rsidRDefault="00F439E6" w:rsidP="00D04905">
      <w:r>
        <w:rPr>
          <w:noProof/>
          <w:lang w:eastAsia="es-ES"/>
        </w:rPr>
        <w:drawing>
          <wp:inline distT="0" distB="0" distL="0" distR="0">
            <wp:extent cx="5638800" cy="3409950"/>
            <wp:effectExtent l="0" t="0" r="0" b="0"/>
            <wp:docPr id="2" name="Imagen 2" descr="quicksort_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sort_e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Default="001B3653" w:rsidP="001B3653">
      <w:r>
        <w:rPr>
          <w:sz w:val="24"/>
        </w:rPr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540ACE"/>
    <w:p w:rsidR="00540ACE" w:rsidRDefault="00540ACE" w:rsidP="00540ACE">
      <w:r>
        <w:t xml:space="preserve">Final set of </w:t>
      </w:r>
      <w:proofErr w:type="spellStart"/>
      <w:r>
        <w:t>parameters</w:t>
      </w:r>
      <w:proofErr w:type="spellEnd"/>
      <w:r>
        <w:t xml:space="preserve">                         </w:t>
      </w:r>
      <w:proofErr w:type="spellStart"/>
      <w:r>
        <w:t>Asymptotic</w:t>
      </w:r>
      <w:proofErr w:type="spellEnd"/>
      <w:r>
        <w:t xml:space="preserve"> Standard Error</w:t>
      </w:r>
    </w:p>
    <w:p w:rsidR="00540ACE" w:rsidRDefault="00540ACE" w:rsidP="00540ACE">
      <w:r>
        <w:t>=======================            ==========================</w:t>
      </w:r>
    </w:p>
    <w:p w:rsidR="00540ACE" w:rsidRDefault="00540ACE" w:rsidP="00540ACE">
      <w:r>
        <w:t>a0              = 8.43252e-009                     +/- 2.422e-010   (2.872%)</w:t>
      </w:r>
    </w:p>
    <w:p w:rsidR="00D04905" w:rsidRDefault="00D04905" w:rsidP="00D04905">
      <w:pPr>
        <w:pStyle w:val="Ttulo2"/>
        <w:rPr>
          <w:b/>
          <w:u w:val="single"/>
        </w:rPr>
      </w:pPr>
      <w:r>
        <w:rPr>
          <w:b/>
          <w:u w:val="single"/>
        </w:rPr>
        <w:t>HEAPSORT</w:t>
      </w:r>
    </w:p>
    <w:p w:rsidR="00492295" w:rsidRDefault="00492295" w:rsidP="00492295"/>
    <w:p w:rsidR="00492295" w:rsidRPr="00492295" w:rsidRDefault="00492295" w:rsidP="00492295">
      <w:pPr>
        <w:rPr>
          <w:sz w:val="24"/>
        </w:rPr>
      </w:pPr>
      <w:r w:rsidRPr="00492295">
        <w:rPr>
          <w:sz w:val="24"/>
        </w:rPr>
        <w:t>La muestra empírica obtenida es la siguiente:</w:t>
      </w:r>
    </w:p>
    <w:p w:rsidR="00492295" w:rsidRDefault="00517541" w:rsidP="00492295">
      <w:r>
        <w:rPr>
          <w:noProof/>
          <w:lang w:eastAsia="es-ES"/>
        </w:rPr>
        <w:lastRenderedPageBreak/>
        <w:drawing>
          <wp:inline distT="0" distB="0" distL="0" distR="0" wp14:anchorId="57E9A648" wp14:editId="399CF598">
            <wp:extent cx="5638800" cy="3409950"/>
            <wp:effectExtent l="0" t="0" r="0" b="0"/>
            <wp:docPr id="4" name="Imagen 4" descr="C:\Users\xKuZz\AppData\Local\Microsoft\Windows\INetCache\Content.Word\heapso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KuZz\AppData\Local\Microsoft\Windows\INetCache\Content.Word\heapsort_e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CE" w:rsidRDefault="00540ACE" w:rsidP="008F4BDE"/>
    <w:p w:rsidR="00540ACE" w:rsidRDefault="00540ACE" w:rsidP="008F4BDE"/>
    <w:p w:rsidR="00D04905" w:rsidRDefault="00492295" w:rsidP="008F4BDE">
      <w:r>
        <w:rPr>
          <w:rFonts w:eastAsiaTheme="minorEastAsia"/>
          <w:noProof/>
          <w:sz w:val="24"/>
          <w:lang w:eastAsia="es-ES"/>
        </w:rPr>
        <w:drawing>
          <wp:inline distT="0" distB="0" distL="0" distR="0" wp14:anchorId="2A9FF04C" wp14:editId="54D26A13">
            <wp:extent cx="5638800" cy="3409950"/>
            <wp:effectExtent l="0" t="0" r="0" b="0"/>
            <wp:docPr id="1" name="Imagen 1" descr="C:\Users\xKuZz\AppData\Local\Microsoft\Windows\INetCache\Content.Word\heapsort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KuZz\AppData\Local\Microsoft\Windows\INetCache\Content.Word\heapsort_hi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Pr="00492295" w:rsidRDefault="001B3653" w:rsidP="001B3653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1B3653">
      <w:r>
        <w:t xml:space="preserve">Final set of </w:t>
      </w:r>
      <w:proofErr w:type="spellStart"/>
      <w:r>
        <w:t>parameters</w:t>
      </w:r>
      <w:proofErr w:type="spellEnd"/>
      <w:r>
        <w:t xml:space="preserve">                         </w:t>
      </w:r>
      <w:proofErr w:type="spellStart"/>
      <w:r>
        <w:t>Asymptotic</w:t>
      </w:r>
      <w:proofErr w:type="spellEnd"/>
      <w:r>
        <w:t xml:space="preserve">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 xml:space="preserve">a0 = 1.21862e-008                                 +/- 2.73e-010 </w:t>
      </w:r>
      <w:proofErr w:type="gramStart"/>
      <w:r>
        <w:t xml:space="preserve">   (</w:t>
      </w:r>
      <w:proofErr w:type="gramEnd"/>
      <w:r>
        <w:t>2.24%)</w:t>
      </w:r>
    </w:p>
    <w:p w:rsidR="00C25083" w:rsidRDefault="00C25083" w:rsidP="00C25083">
      <w:pPr>
        <w:pStyle w:val="Ttulo2"/>
        <w:rPr>
          <w:b/>
          <w:u w:val="single"/>
        </w:rPr>
      </w:pPr>
      <w:r>
        <w:rPr>
          <w:b/>
          <w:u w:val="single"/>
        </w:rPr>
        <w:t>TABLA COMPARATIVA</w:t>
      </w:r>
    </w:p>
    <w:p w:rsidR="00DD7F88" w:rsidRDefault="001B3653" w:rsidP="00DD7F88">
      <w:pPr>
        <w:rPr>
          <w:u w:val="single"/>
        </w:rPr>
      </w:pPr>
      <w:r>
        <w:pict>
          <v:shape id="_x0000_i1025" type="#_x0000_t75" style="width:444pt;height:268.5pt">
            <v:imagedata r:id="rId24" o:title="comparativa_log"/>
          </v:shape>
        </w:pict>
      </w:r>
      <w:r w:rsidR="00DD7F88">
        <w:rPr>
          <w:u w:val="single"/>
        </w:rPr>
        <w:t xml:space="preserve"> </w:t>
      </w:r>
    </w:p>
    <w:p w:rsidR="00DD7F88" w:rsidRPr="00B5051B" w:rsidRDefault="00B5051B" w:rsidP="00DD7F88">
      <w:r>
        <w:t xml:space="preserve">El algoritmo más rápido es el </w:t>
      </w:r>
      <w:proofErr w:type="spellStart"/>
      <w:r>
        <w:t>quicksort</w:t>
      </w:r>
      <w:proofErr w:type="spellEnd"/>
      <w:r>
        <w:t xml:space="preserve"> y el más lento es el heapsort</w:t>
      </w:r>
      <w:bookmarkStart w:id="0" w:name="_GoBack"/>
      <w:bookmarkEnd w:id="0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  <w:gridCol w:w="2219"/>
        <w:gridCol w:w="2219"/>
      </w:tblGrid>
      <w:tr w:rsidR="00DD7F88" w:rsidTr="00E2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DD7F88" w:rsidRDefault="00DD7F88" w:rsidP="00DD7F88">
            <w:r>
              <w:t>TAMAÑO ENTRADA</w:t>
            </w:r>
          </w:p>
        </w:tc>
        <w:tc>
          <w:tcPr>
            <w:tcW w:w="2218" w:type="dxa"/>
          </w:tcPr>
          <w:p w:rsidR="00DD7F88" w:rsidRDefault="00DD7F88" w:rsidP="00DD7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HEAPSORT</w:t>
            </w:r>
          </w:p>
        </w:tc>
        <w:tc>
          <w:tcPr>
            <w:tcW w:w="2219" w:type="dxa"/>
          </w:tcPr>
          <w:p w:rsidR="00DD7F88" w:rsidRDefault="00DD7F88" w:rsidP="00DD7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MERGESORT</w:t>
            </w:r>
          </w:p>
        </w:tc>
        <w:tc>
          <w:tcPr>
            <w:tcW w:w="2219" w:type="dxa"/>
          </w:tcPr>
          <w:p w:rsidR="00DD7F88" w:rsidRDefault="00DD7F88" w:rsidP="00DD7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QUICKSORT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0.000151173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0.000160207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0.000107103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0.000334822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0.000391972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0.000267754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0.000640338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0.000671014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0.000367727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0.000732223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0.000789439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0.000499528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0.000935871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0.00103305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0.000670934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0.0011413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0.000946087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0.000790946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0.00135429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0.000972073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0.000639736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0.000904135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0.00115533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0.000733028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0.00106421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0.00123021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0.00082077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0.00114524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0.00125683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0.00152238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0.00128548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0.0014263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0.00165355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0.00147887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0.00163923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0.002049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0.00163276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0.00152397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0.00191535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0.00178882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0.0016616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0.00201306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0.00192613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0.00184074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0.00191354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0.00194023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0.0033187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0.0012307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0.00208832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0.00360712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0.00130669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0.00387202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0.00211597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0.00140313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0.00337592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0.00228484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0.00166245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0.00436502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0.00242274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0.00223926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0.00455621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0.00271153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0.00188535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0.0029595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0.0035679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0.00277177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0.00307198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0.0054465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0.00326143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0.00302008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0.00490295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0.00249325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0.00314577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0.00230293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0.00211182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0.00354199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0.00513691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0.00222129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0.00610992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0.00211546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0.00417443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0.0045748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0.00549614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0.00266261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0.00494706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0.00231032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0.00425466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0.00693464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0.00547337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0.00389012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0.00255637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0.00320499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0.00265303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0.00298216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0.00524964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0.00277496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0.00340037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0.00273903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0.00283326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0.00442783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0.00736225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0.00290305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0.00457668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0.00302218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0.0029907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0.00429643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0.00559118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0.0030662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0.00877498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0.0049115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0.00342034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0.00466036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0.00897527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0.00328642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0.00607675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0.00491191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0.0034239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0.0035082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0.00871179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0.00346134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0.00376867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0.00375363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0.00366509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0.00548462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0.00573394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0.00368592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0.00591583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0.00588839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0.00384056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0.00572484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0.00567407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0.00392845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0.00594272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0.00609346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0.0040353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0.00586186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0.00625056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0.00399197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0.00609537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0.00628693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0.00692451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0.00632192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0.0066467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0.0028817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0.00638911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0.00672504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0.00298908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0.00697849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0.0067456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0.00418185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0.00652921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0.00639481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0.00457435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0.00660708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0.00639711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0.00868707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0.00701069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0.00636191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0.00870088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0.00675589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0.00835094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0.00323543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0.0131643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0.00825398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0.00340335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0.00750173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0.00485352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0.00415681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0.00715528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0.00710545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0.00482236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0.00729358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0.0070955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0.00497333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0.00741934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0.00772749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0.00486803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0.0079723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0.00972585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0.00497758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0.00773402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0.00545149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0.00526912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0.00789123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0.00792095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0.00513951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0.00803787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0.00787285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0.00573998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0.00815668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0.0080629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0.00559355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0.00831842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0.00796297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0.00559362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0.00845498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0.00918895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0.00574281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0.00859644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0.0087979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0.00529156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0.00914172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0.00614429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0.00600232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0.0126269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0.011465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0.00600089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0.0136269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0.00893282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0.0062612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0.00923813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0.00625879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0.00627331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0.00929113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0.0098244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0.00601773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0.00944039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0.00938754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0.00656667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0.00957822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0.0128581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0.0066675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0.00972702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0.00684251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0.00650286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0.00985298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0.00719798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0.00704573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0.0100213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0.00989137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0.00682924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0.0152271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0.0154591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0.00689972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0.0155984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0.0164962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0.00704073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0.010583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0.0120512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0.00713459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0.00743785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0.00752384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0.0136777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0.0113414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0.00810747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0.0136346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0.0107026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0.0112661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0.0129179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0.00795548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0.0113339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0.00993469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0.0147314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0.0115892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0.00904529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0.0166075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0.0117131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0.00806075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0.00812198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0.00851443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0.0054259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88000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0.00843193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0.00784248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0.0118031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0.00863068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0.00604101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0.0120579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0.0106994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0.00776619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0.0121696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0.011771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0.00589269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0.0118518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0.0122238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0.0082774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0.0140275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0.0128904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0.0111204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0.0106661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0.0100977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0.0113069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0.0175575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0.0109127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0.0116835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0.0109676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0.0111199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0.0069914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0.0120897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0.0133593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0.00618103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0.00929047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0.016363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0.00628194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0.0131529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0.017722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0.00914352</w:t>
            </w:r>
          </w:p>
        </w:tc>
      </w:tr>
    </w:tbl>
    <w:p w:rsidR="00DD7F88" w:rsidRPr="00DD7F88" w:rsidRDefault="00DD7F88" w:rsidP="00DD7F88"/>
    <w:p w:rsidR="00F56F3E" w:rsidRDefault="00D04905" w:rsidP="00D04905">
      <w:pPr>
        <w:pStyle w:val="Ttulo1"/>
        <w:rPr>
          <w:rFonts w:eastAsiaTheme="minorEastAsia"/>
          <w:u w:val="single"/>
        </w:rPr>
      </w:pPr>
      <w:r w:rsidRPr="00D04905">
        <w:rPr>
          <w:u w:val="single"/>
        </w:rPr>
        <w:t xml:space="preserve">Algoritmo Floyd </w:t>
      </w:r>
      <m:oMath>
        <m:r>
          <w:rPr>
            <w:rFonts w:ascii="Cambria Math" w:hAnsi="Cambria Math"/>
            <w:u w:val="single"/>
          </w:rPr>
          <m:t>[O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3</m:t>
                </m:r>
              </m:sup>
            </m:sSup>
          </m:e>
        </m:d>
        <m:r>
          <w:rPr>
            <w:rFonts w:ascii="Cambria Math" w:hAnsi="Cambria Math"/>
            <w:u w:val="single"/>
          </w:rPr>
          <m:t>]</m:t>
        </m:r>
      </m:oMath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</w:tblGrid>
      <w:tr w:rsidR="009D3CDA" w:rsidTr="009D3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9D3CDA" w:rsidRDefault="009D3CDA" w:rsidP="009D3CDA">
            <w:r>
              <w:t>TAMAÑO ENTRADA</w:t>
            </w:r>
          </w:p>
        </w:tc>
        <w:tc>
          <w:tcPr>
            <w:tcW w:w="2218" w:type="dxa"/>
          </w:tcPr>
          <w:p w:rsidR="009D3CDA" w:rsidRDefault="009D3CDA" w:rsidP="009D3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(SEG)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0.12076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0.958451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3.55072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8.28796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15.7234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26.8504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42.8598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63.5461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93.339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127.906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190.035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244.767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311.748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340.212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430.018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567.336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602.636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711.541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988.618</w:t>
            </w:r>
          </w:p>
        </w:tc>
      </w:tr>
    </w:tbl>
    <w:p w:rsidR="009D3CDA" w:rsidRPr="009D3CDA" w:rsidRDefault="009D3CDA" w:rsidP="009D3CDA"/>
    <w:p w:rsidR="00D04905" w:rsidRPr="009D3CDA" w:rsidRDefault="00D04905" w:rsidP="009D3CDA">
      <w:pPr>
        <w:pStyle w:val="Ttulo1"/>
        <w:rPr>
          <w:rFonts w:eastAsiaTheme="minorEastAsia"/>
          <w:u w:val="single"/>
        </w:rPr>
      </w:pPr>
      <w:r w:rsidRPr="00D04905">
        <w:rPr>
          <w:u w:val="single"/>
        </w:rPr>
        <w:lastRenderedPageBreak/>
        <w:t xml:space="preserve">Algoritmo </w:t>
      </w:r>
      <w:proofErr w:type="spellStart"/>
      <w:r>
        <w:rPr>
          <w:u w:val="single"/>
        </w:rPr>
        <w:t>Hanoi</w:t>
      </w:r>
      <w:proofErr w:type="spellEnd"/>
      <w:r w:rsidRPr="00D04905">
        <w:rPr>
          <w:u w:val="singl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n</m:t>
                    </m:r>
                  </m:sup>
                </m:sSup>
              </m:e>
            </m:d>
          </m:e>
        </m:d>
      </m:oMath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</w:tblGrid>
      <w:tr w:rsidR="009D3CDA" w:rsidTr="009D3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9D3CDA" w:rsidRDefault="009D3CDA" w:rsidP="009D3CDA">
            <w:r>
              <w:t>TAMAÑO ENTRADA</w:t>
            </w:r>
          </w:p>
        </w:tc>
        <w:tc>
          <w:tcPr>
            <w:tcW w:w="2218" w:type="dxa"/>
          </w:tcPr>
          <w:p w:rsidR="009D3CDA" w:rsidRDefault="009D3CDA" w:rsidP="009D3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(SEG)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3.75E-07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4.27E-07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6.18E-07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8.18E-07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7.39E-07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9.60E-07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1.48E-06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2.29E-06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3.68E-06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6.27E-06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1.17E-05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2.27E-05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4.46E-05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8.77E-05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0.00017443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0.00034764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0.00069648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0.00131433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0.00402453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0.00710707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0.0102376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0.0164459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0.022695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0.0485116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0.0917417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0.175646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0.354592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0.707532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1.40671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2.81724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5.63279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11.3072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22.4701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45.9655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92.5853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181.291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359.786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753.337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1557.24</w:t>
            </w:r>
          </w:p>
        </w:tc>
      </w:tr>
    </w:tbl>
    <w:p w:rsidR="009D3CDA" w:rsidRDefault="009D3CDA" w:rsidP="009D3CDA">
      <w:pPr>
        <w:rPr>
          <w:rFonts w:eastAsiaTheme="minorEastAsia"/>
        </w:rPr>
      </w:pPr>
    </w:p>
    <w:p w:rsidR="001B3653" w:rsidRPr="00B5051B" w:rsidRDefault="00B5051B" w:rsidP="00B5051B">
      <w:pPr>
        <w:pStyle w:val="Ttulo1"/>
        <w:rPr>
          <w:u w:val="single"/>
        </w:rPr>
      </w:pPr>
      <w:proofErr w:type="gramStart"/>
      <w:r w:rsidRPr="00B5051B">
        <w:rPr>
          <w:u w:val="single"/>
        </w:rPr>
        <w:t xml:space="preserve">COMPARATIVA </w:t>
      </w:r>
      <w:r>
        <w:rPr>
          <w:u w:val="single"/>
        </w:rPr>
        <w:t xml:space="preserve"> DE</w:t>
      </w:r>
      <w:proofErr w:type="gramEnd"/>
      <w:r>
        <w:rPr>
          <w:u w:val="single"/>
        </w:rPr>
        <w:t xml:space="preserve"> </w:t>
      </w:r>
      <w:r w:rsidRPr="00B5051B">
        <w:rPr>
          <w:u w:val="single"/>
        </w:rPr>
        <w:t>TODOS</w:t>
      </w:r>
      <w:r>
        <w:rPr>
          <w:u w:val="single"/>
        </w:rPr>
        <w:t xml:space="preserve"> LOS ALGORITMOS</w:t>
      </w: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B5051B" w:rsidP="001B3653">
      <w:pPr>
        <w:pStyle w:val="Standard"/>
        <w:rPr>
          <w:b/>
          <w:bCs/>
        </w:rPr>
      </w:pPr>
      <w:r>
        <w:rPr>
          <w:b/>
          <w:bCs/>
        </w:rPr>
        <w:pict>
          <v:shape id="_x0000_i1046" type="#_x0000_t75" style="width:444pt;height:268.5pt">
            <v:imagedata r:id="rId25" o:title="comparativa_todos"/>
          </v:shape>
        </w:pict>
      </w: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B5051B" w:rsidRDefault="00B5051B" w:rsidP="001B3653">
      <w:pPr>
        <w:pStyle w:val="Standard"/>
        <w:rPr>
          <w:b/>
          <w:bCs/>
        </w:rPr>
      </w:pPr>
    </w:p>
    <w:p w:rsidR="00B5051B" w:rsidRDefault="00B5051B" w:rsidP="00B5051B">
      <w:pPr>
        <w:pStyle w:val="Ttulo1"/>
      </w:pPr>
      <w:r>
        <w:t>PRUEBAS EMPÍRICAS EN OTRO ORDENADOR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 xml:space="preserve">Ordenador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Nourdine</w:t>
      </w:r>
      <w:proofErr w:type="spellEnd"/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 xml:space="preserve">Especificaciones </w:t>
      </w:r>
      <w:proofErr w:type="gramStart"/>
      <w:r>
        <w:rPr>
          <w:b/>
          <w:bCs/>
        </w:rPr>
        <w:t>iniciales :</w:t>
      </w:r>
      <w:proofErr w:type="gramEnd"/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t>- Las tomas de datos han sido realizadas en un ordenador con las siguientes características: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 xml:space="preserve">HP </w:t>
      </w:r>
      <w:proofErr w:type="spellStart"/>
      <w:r>
        <w:rPr>
          <w:b/>
          <w:bCs/>
        </w:rPr>
        <w:t>Pavilion</w:t>
      </w:r>
      <w:proofErr w:type="spellEnd"/>
      <w:r>
        <w:rPr>
          <w:b/>
          <w:bCs/>
        </w:rPr>
        <w:t xml:space="preserve"> g6 Notebook</w:t>
      </w:r>
    </w:p>
    <w:p w:rsidR="001B3653" w:rsidRDefault="001B3653" w:rsidP="001B3653">
      <w:pPr>
        <w:pStyle w:val="Standard"/>
        <w:rPr>
          <w:b/>
          <w:bCs/>
        </w:rPr>
      </w:pPr>
      <w:proofErr w:type="gramStart"/>
      <w:r>
        <w:rPr>
          <w:b/>
          <w:bCs/>
        </w:rPr>
        <w:t>Memoria :</w:t>
      </w:r>
      <w:proofErr w:type="gramEnd"/>
      <w:r>
        <w:rPr>
          <w:b/>
          <w:bCs/>
        </w:rPr>
        <w:t xml:space="preserve"> 3.3 GIB</w:t>
      </w:r>
    </w:p>
    <w:p w:rsidR="001B3653" w:rsidRDefault="001B3653" w:rsidP="001B3653">
      <w:pPr>
        <w:pStyle w:val="Standard"/>
        <w:rPr>
          <w:b/>
          <w:bCs/>
        </w:rPr>
      </w:pPr>
      <w:proofErr w:type="gramStart"/>
      <w:r>
        <w:rPr>
          <w:b/>
          <w:bCs/>
        </w:rPr>
        <w:t>Procesador :</w:t>
      </w:r>
      <w:proofErr w:type="gramEnd"/>
      <w:r>
        <w:rPr>
          <w:b/>
          <w:bCs/>
        </w:rPr>
        <w:t xml:space="preserve"> AMD A4-3300M APU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Radeon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tm</w:t>
      </w:r>
      <w:proofErr w:type="spellEnd"/>
      <w:r>
        <w:rPr>
          <w:b/>
          <w:bCs/>
        </w:rPr>
        <w:t xml:space="preserve">) HD </w:t>
      </w:r>
      <w:proofErr w:type="spellStart"/>
      <w:r>
        <w:rPr>
          <w:b/>
          <w:bCs/>
        </w:rPr>
        <w:t>Graphics</w:t>
      </w:r>
      <w:proofErr w:type="spellEnd"/>
      <w:r>
        <w:rPr>
          <w:b/>
          <w:bCs/>
        </w:rPr>
        <w:t xml:space="preserve"> × 2</w:t>
      </w:r>
    </w:p>
    <w:p w:rsidR="001B3653" w:rsidRDefault="001B3653" w:rsidP="001B3653">
      <w:pPr>
        <w:pStyle w:val="Standard"/>
        <w:rPr>
          <w:b/>
          <w:bCs/>
        </w:rPr>
      </w:pPr>
      <w:proofErr w:type="spellStart"/>
      <w:proofErr w:type="gramStart"/>
      <w:r>
        <w:rPr>
          <w:b/>
          <w:bCs/>
        </w:rPr>
        <w:t>Graficos</w:t>
      </w:r>
      <w:proofErr w:type="spellEnd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Gallium</w:t>
      </w:r>
      <w:proofErr w:type="spellEnd"/>
      <w:r>
        <w:rPr>
          <w:b/>
          <w:bCs/>
        </w:rPr>
        <w:t xml:space="preserve"> 0.4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AMD SUMO (DRM 2.43.0, LLVM 3.6.2)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 xml:space="preserve">Tipo de </w:t>
      </w:r>
      <w:proofErr w:type="gramStart"/>
      <w:r>
        <w:rPr>
          <w:b/>
          <w:bCs/>
        </w:rPr>
        <w:t>SO :</w:t>
      </w:r>
      <w:proofErr w:type="gramEnd"/>
      <w:r>
        <w:rPr>
          <w:b/>
          <w:bCs/>
        </w:rPr>
        <w:t xml:space="preserve"> 64 bits</w:t>
      </w:r>
    </w:p>
    <w:p w:rsidR="001B3653" w:rsidRDefault="001B3653" w:rsidP="001B3653">
      <w:pPr>
        <w:pStyle w:val="Standard"/>
        <w:rPr>
          <w:b/>
          <w:bCs/>
        </w:rPr>
      </w:pPr>
      <w:proofErr w:type="gramStart"/>
      <w:r>
        <w:rPr>
          <w:b/>
          <w:bCs/>
        </w:rPr>
        <w:t>Disco :</w:t>
      </w:r>
      <w:proofErr w:type="gramEnd"/>
      <w:r>
        <w:rPr>
          <w:b/>
          <w:bCs/>
        </w:rPr>
        <w:t xml:space="preserve"> 470,6 GB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t>- Hemos utilizado un tamaño de 99000 entradas tomando datos de 1000 en 1000</w:t>
      </w:r>
    </w:p>
    <w:p w:rsidR="001B3653" w:rsidRDefault="001B3653" w:rsidP="001B3653">
      <w:pPr>
        <w:pStyle w:val="Standard"/>
      </w:pPr>
      <w:r>
        <w:t xml:space="preserve">- Hemos utilizado g++ como compilador y </w:t>
      </w:r>
      <w:proofErr w:type="spellStart"/>
      <w:r>
        <w:t>gnuplot</w:t>
      </w:r>
      <w:proofErr w:type="spellEnd"/>
      <w:r>
        <w:t xml:space="preserve"> como herramienta para realizar las gráficas.</w:t>
      </w:r>
    </w:p>
    <w:p w:rsidR="001B3653" w:rsidRDefault="001B3653" w:rsidP="001B3653">
      <w:pPr>
        <w:pStyle w:val="Standard"/>
      </w:pPr>
      <w:r>
        <w:t xml:space="preserve">- La compilación ha sido realizada con optimización -O2 y utilizando la librería </w:t>
      </w:r>
      <w:proofErr w:type="spellStart"/>
      <w:r>
        <w:t>chrono</w:t>
      </w:r>
      <w:proofErr w:type="spellEnd"/>
      <w:r>
        <w:t xml:space="preserve"> (-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11) para medir el tiempo.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proofErr w:type="gramStart"/>
      <w:r>
        <w:rPr>
          <w:u w:val="single"/>
        </w:rPr>
        <w:t>QUICKSORT :</w:t>
      </w:r>
      <w:proofErr w:type="gramEnd"/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64384" behindDoc="0" locked="0" layoutInCell="1" allowOverlap="1" wp14:anchorId="3FAD3874" wp14:editId="735B897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9400" cy="3589560"/>
            <wp:effectExtent l="0" t="0" r="0" b="0"/>
            <wp:wrapSquare wrapText="bothSides"/>
            <wp:docPr id="8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400" cy="35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B5051B" w:rsidP="001B3653">
      <w:pPr>
        <w:pStyle w:val="Standard"/>
      </w:pPr>
      <w:r>
        <w:rPr>
          <w:noProof/>
          <w:lang w:eastAsia="es-ES" w:bidi="ar-SA"/>
        </w:rPr>
        <w:drawing>
          <wp:anchor distT="0" distB="0" distL="114300" distR="114300" simplePos="0" relativeHeight="251662336" behindDoc="0" locked="0" layoutInCell="1" allowOverlap="1" wp14:anchorId="3FC566B7" wp14:editId="130260B0">
            <wp:simplePos x="0" y="0"/>
            <wp:positionH relativeFrom="column">
              <wp:posOffset>1796415</wp:posOffset>
            </wp:positionH>
            <wp:positionV relativeFrom="paragraph">
              <wp:posOffset>0</wp:posOffset>
            </wp:positionV>
            <wp:extent cx="4775040" cy="3996000"/>
            <wp:effectExtent l="0" t="0" r="6510" b="4500"/>
            <wp:wrapSquare wrapText="bothSides"/>
            <wp:docPr id="9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04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B3653">
        <w:rPr>
          <w:u w:val="single"/>
        </w:rPr>
        <w:t>MERGESORT :</w:t>
      </w:r>
      <w:proofErr w:type="gramEnd"/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1B3653" w:rsidRPr="009D3CDA" w:rsidRDefault="00B5051B" w:rsidP="00B5051B">
      <w:pPr>
        <w:pStyle w:val="Standard"/>
        <w:rPr>
          <w:rFonts w:eastAsiaTheme="minorEastAsia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63360" behindDoc="0" locked="0" layoutInCell="1" allowOverlap="1" wp14:anchorId="153C9BA8" wp14:editId="512C277D">
            <wp:simplePos x="0" y="0"/>
            <wp:positionH relativeFrom="column">
              <wp:posOffset>1800860</wp:posOffset>
            </wp:positionH>
            <wp:positionV relativeFrom="paragraph">
              <wp:posOffset>3229610</wp:posOffset>
            </wp:positionV>
            <wp:extent cx="4794840" cy="4012559"/>
            <wp:effectExtent l="0" t="0" r="5760" b="6991"/>
            <wp:wrapSquare wrapText="bothSides"/>
            <wp:docPr id="10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840" cy="401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B3653">
        <w:rPr>
          <w:u w:val="single"/>
        </w:rPr>
        <w:t>HEAPSORT :</w:t>
      </w:r>
      <w:proofErr w:type="gramEnd"/>
    </w:p>
    <w:sectPr w:rsidR="001B3653" w:rsidRPr="009D3CDA">
      <w:headerReference w:type="default" r:id="rId29"/>
      <w:footerReference w:type="default" r:id="rId30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8E" w:rsidRDefault="000E708E">
      <w:pPr>
        <w:spacing w:after="0" w:line="240" w:lineRule="auto"/>
      </w:pPr>
      <w:r>
        <w:separator/>
      </w:r>
    </w:p>
  </w:endnote>
  <w:endnote w:type="continuationSeparator" w:id="0">
    <w:p w:rsidR="000E708E" w:rsidRDefault="000E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GMinchoB">
    <w:altName w:val="HG明朝B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53" w:rsidRPr="00944C47" w:rsidRDefault="001B3653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B5051B">
      <w:rPr>
        <w:noProof/>
      </w:rPr>
      <w:t>13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8E" w:rsidRDefault="000E708E">
      <w:pPr>
        <w:spacing w:after="0" w:line="240" w:lineRule="auto"/>
      </w:pPr>
      <w:r>
        <w:separator/>
      </w:r>
    </w:p>
  </w:footnote>
  <w:footnote w:type="continuationSeparator" w:id="0">
    <w:p w:rsidR="000E708E" w:rsidRDefault="000E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53" w:rsidRDefault="001B3653">
    <w:pPr>
      <w:pStyle w:val="Sombreadodelencabezado"/>
      <w:tabs>
        <w:tab w:val="left" w:pos="5032"/>
      </w:tabs>
    </w:pPr>
    <w:r>
      <w:t>ÍNDICE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53" w:rsidRDefault="001B3653" w:rsidP="00F56F3E">
    <w:pPr>
      <w:pStyle w:val="Sombreadodelencabezado"/>
      <w:jc w:val="center"/>
    </w:pPr>
    <w:r>
      <w:t>ALG -&gt; PRÁCTICA 1 - EFICIENCIA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3E"/>
    <w:rsid w:val="00023661"/>
    <w:rsid w:val="00053FB6"/>
    <w:rsid w:val="00060EBB"/>
    <w:rsid w:val="000E708E"/>
    <w:rsid w:val="001B0151"/>
    <w:rsid w:val="001B3653"/>
    <w:rsid w:val="002763DB"/>
    <w:rsid w:val="002A66C2"/>
    <w:rsid w:val="002F1CD8"/>
    <w:rsid w:val="00300F75"/>
    <w:rsid w:val="00305985"/>
    <w:rsid w:val="00326B88"/>
    <w:rsid w:val="003B68B1"/>
    <w:rsid w:val="004630B2"/>
    <w:rsid w:val="00492295"/>
    <w:rsid w:val="00517541"/>
    <w:rsid w:val="00533BCE"/>
    <w:rsid w:val="00540ACE"/>
    <w:rsid w:val="005C207B"/>
    <w:rsid w:val="00622072"/>
    <w:rsid w:val="00640AAA"/>
    <w:rsid w:val="006C4F2D"/>
    <w:rsid w:val="007A7DF6"/>
    <w:rsid w:val="007B4285"/>
    <w:rsid w:val="00827D25"/>
    <w:rsid w:val="00834B24"/>
    <w:rsid w:val="00852582"/>
    <w:rsid w:val="00884D40"/>
    <w:rsid w:val="00894876"/>
    <w:rsid w:val="008C665B"/>
    <w:rsid w:val="008F4BDE"/>
    <w:rsid w:val="009203A3"/>
    <w:rsid w:val="00944C47"/>
    <w:rsid w:val="009D3CDA"/>
    <w:rsid w:val="00A33E56"/>
    <w:rsid w:val="00AB731E"/>
    <w:rsid w:val="00B24C90"/>
    <w:rsid w:val="00B43BB8"/>
    <w:rsid w:val="00B5051B"/>
    <w:rsid w:val="00BE2A6D"/>
    <w:rsid w:val="00C25083"/>
    <w:rsid w:val="00C50E61"/>
    <w:rsid w:val="00C6198E"/>
    <w:rsid w:val="00CD42CF"/>
    <w:rsid w:val="00D018E0"/>
    <w:rsid w:val="00D04905"/>
    <w:rsid w:val="00DA5CDC"/>
    <w:rsid w:val="00DC1983"/>
    <w:rsid w:val="00DC2D25"/>
    <w:rsid w:val="00DD7F88"/>
    <w:rsid w:val="00E07297"/>
    <w:rsid w:val="00E27218"/>
    <w:rsid w:val="00E84631"/>
    <w:rsid w:val="00E902B2"/>
    <w:rsid w:val="00E9519E"/>
    <w:rsid w:val="00F234F0"/>
    <w:rsid w:val="00F239BC"/>
    <w:rsid w:val="00F439E6"/>
    <w:rsid w:val="00F56F3E"/>
    <w:rsid w:val="00F63A90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1651E2"/>
  <w15:docId w15:val="{C4AE2953-BA3F-4E21-94A3-7F143772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D04905"/>
    <w:pPr>
      <w:spacing w:before="0" w:after="360" w:line="240" w:lineRule="auto"/>
      <w:ind w:left="-357" w:right="-357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sid w:val="00D04905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adecuadrcula5oscura-nfasis5">
    <w:name w:val="Grid Table 5 Dark Accent 5"/>
    <w:basedOn w:val="Tablanormal"/>
    <w:uiPriority w:val="50"/>
    <w:rsid w:val="00DD7F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7787B" w:themeFill="accent5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C1C9CB" w:themeFill="accent5" w:themeFillTint="66"/>
      </w:tcPr>
    </w:tblStylePr>
  </w:style>
  <w:style w:type="paragraph" w:customStyle="1" w:styleId="Standard">
    <w:name w:val="Standard"/>
    <w:rsid w:val="001B3653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uZz\AppData\Roaming\Microsoft\Template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329E6ED8A149068B7D0593F2A5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D6DC2-A392-4870-BC68-CDFD503CC2BC}"/>
      </w:docPartPr>
      <w:docPartBody>
        <w:p w:rsidR="000D6B60" w:rsidRDefault="008F3017">
          <w:pPr>
            <w:pStyle w:val="8E329E6ED8A149068B7D0593F2A59A18"/>
          </w:pPr>
          <w:r>
            <w:t>Informe anual</w:t>
          </w:r>
        </w:p>
      </w:docPartBody>
    </w:docPart>
    <w:docPart>
      <w:docPartPr>
        <w:name w:val="3C1F4B01D870472DA54402FADAD65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C9634-AAB3-4FF0-A8B1-2ABADA34A1BD}"/>
      </w:docPartPr>
      <w:docPartBody>
        <w:p w:rsidR="000D6B60" w:rsidRDefault="008F3017">
          <w:pPr>
            <w:pStyle w:val="3C1F4B01D870472DA54402FADAD659E2"/>
          </w:pPr>
          <w:r>
            <w:t>[Año]</w:t>
          </w:r>
        </w:p>
      </w:docPartBody>
    </w:docPart>
    <w:docPart>
      <w:docPartPr>
        <w:name w:val="74837E935A6C460DBE4E848393752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FA11-1D08-44DE-8414-FDD48DCF3F19}"/>
      </w:docPartPr>
      <w:docPartBody>
        <w:p w:rsidR="000D6B60" w:rsidRDefault="008F3017">
          <w:pPr>
            <w:pStyle w:val="74837E935A6C460DBE4E848393752CD3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GMinchoB">
    <w:altName w:val="HG明朝B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9F"/>
    <w:rsid w:val="000B132C"/>
    <w:rsid w:val="000D6B60"/>
    <w:rsid w:val="001A67B2"/>
    <w:rsid w:val="00570499"/>
    <w:rsid w:val="00662C9F"/>
    <w:rsid w:val="007A21E3"/>
    <w:rsid w:val="008F3017"/>
    <w:rsid w:val="00C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CC6AF6F72E461BB6D7FA0835FE4C66">
    <w:name w:val="5CCC6AF6F72E461BB6D7FA0835FE4C66"/>
  </w:style>
  <w:style w:type="paragraph" w:customStyle="1" w:styleId="2E8C2F2D87D44FA590702DB5409F52AB">
    <w:name w:val="2E8C2F2D87D44FA590702DB5409F52AB"/>
  </w:style>
  <w:style w:type="paragraph" w:customStyle="1" w:styleId="EF54E446B3AD46818AFBB662A341F105">
    <w:name w:val="EF54E446B3AD46818AFBB662A341F105"/>
  </w:style>
  <w:style w:type="paragraph" w:customStyle="1" w:styleId="3A6BCFDDD7B34A1598DA3ECB71C388EF">
    <w:name w:val="3A6BCFDDD7B34A1598DA3ECB71C388EF"/>
  </w:style>
  <w:style w:type="paragraph" w:customStyle="1" w:styleId="2ABAAF3BFB3D4CBEA1F0E37A8A4B32F2">
    <w:name w:val="2ABAAF3BFB3D4CBEA1F0E37A8A4B32F2"/>
  </w:style>
  <w:style w:type="paragraph" w:customStyle="1" w:styleId="94489BD7958446ECB18DB158AB2ED155">
    <w:name w:val="94489BD7958446ECB18DB158AB2ED155"/>
  </w:style>
  <w:style w:type="paragraph" w:customStyle="1" w:styleId="2EFA031AB06144B79BE258CF4982E4A7">
    <w:name w:val="2EFA031AB06144B79BE258CF4982E4A7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D90CCE74F4F640B196E379DBCA134532">
    <w:name w:val="D90CCE74F4F640B196E379DBCA134532"/>
  </w:style>
  <w:style w:type="paragraph" w:customStyle="1" w:styleId="53A3C92700CF49A08335A534DAA8977C">
    <w:name w:val="53A3C92700CF49A08335A534DAA8977C"/>
  </w:style>
  <w:style w:type="paragraph" w:customStyle="1" w:styleId="26FB43387CC04C82A231BC596FB0DFCF">
    <w:name w:val="26FB43387CC04C82A231BC596FB0DFCF"/>
  </w:style>
  <w:style w:type="paragraph" w:customStyle="1" w:styleId="3BB790AD43D54F4090EEE8472F8F1BCE">
    <w:name w:val="3BB790AD43D54F4090EEE8472F8F1BCE"/>
  </w:style>
  <w:style w:type="paragraph" w:customStyle="1" w:styleId="F94A7C0BBC8F4217BFDB0BF1AD8BE7DD">
    <w:name w:val="F94A7C0BBC8F4217BFDB0BF1AD8BE7DD"/>
  </w:style>
  <w:style w:type="paragraph" w:customStyle="1" w:styleId="0F9EDC162FB84EF7AD495F5D10DAD968">
    <w:name w:val="0F9EDC162FB84EF7AD495F5D10DAD968"/>
  </w:style>
  <w:style w:type="paragraph" w:customStyle="1" w:styleId="BA86D36D06EA408F89398381B9C5F548">
    <w:name w:val="BA86D36D06EA408F89398381B9C5F548"/>
  </w:style>
  <w:style w:type="paragraph" w:customStyle="1" w:styleId="F6B71E4CEE2A4B329CC783220BDF0AB2">
    <w:name w:val="F6B71E4CEE2A4B329CC783220BDF0AB2"/>
  </w:style>
  <w:style w:type="paragraph" w:customStyle="1" w:styleId="57079DB11DBB4785B5AA7C97106A1A23">
    <w:name w:val="57079DB11DBB4785B5AA7C97106A1A23"/>
  </w:style>
  <w:style w:type="paragraph" w:customStyle="1" w:styleId="5D0E7AD2A6D54099A76453F6AF4578E8">
    <w:name w:val="5D0E7AD2A6D54099A76453F6AF4578E8"/>
  </w:style>
  <w:style w:type="paragraph" w:customStyle="1" w:styleId="90B26BA0154C448C99DE477B13955097">
    <w:name w:val="90B26BA0154C448C99DE477B13955097"/>
  </w:style>
  <w:style w:type="paragraph" w:customStyle="1" w:styleId="2645A8E53EC844FA8267B3B47939233D">
    <w:name w:val="2645A8E53EC844FA8267B3B47939233D"/>
  </w:style>
  <w:style w:type="paragraph" w:customStyle="1" w:styleId="4EBD08EC98044FF19E1EB120A3450B4C">
    <w:name w:val="4EBD08EC98044FF19E1EB120A3450B4C"/>
  </w:style>
  <w:style w:type="paragraph" w:customStyle="1" w:styleId="A7CEFF560792451388090C24F8856F68">
    <w:name w:val="A7CEFF560792451388090C24F8856F68"/>
  </w:style>
  <w:style w:type="paragraph" w:customStyle="1" w:styleId="8241F0072794479F9A41636D09872446">
    <w:name w:val="8241F0072794479F9A41636D09872446"/>
  </w:style>
  <w:style w:type="paragraph" w:customStyle="1" w:styleId="37B2D6608AEC4F6C8A96665BA901F551">
    <w:name w:val="37B2D6608AEC4F6C8A96665BA901F551"/>
  </w:style>
  <w:style w:type="paragraph" w:customStyle="1" w:styleId="A504705F90DC407FBA9B76486FE390C7">
    <w:name w:val="A504705F90DC407FBA9B76486FE390C7"/>
  </w:style>
  <w:style w:type="paragraph" w:customStyle="1" w:styleId="8E329E6ED8A149068B7D0593F2A59A18">
    <w:name w:val="8E329E6ED8A149068B7D0593F2A59A18"/>
  </w:style>
  <w:style w:type="paragraph" w:customStyle="1" w:styleId="3C1F4B01D870472DA54402FADAD659E2">
    <w:name w:val="3C1F4B01D870472DA54402FADAD659E2"/>
  </w:style>
  <w:style w:type="paragraph" w:customStyle="1" w:styleId="74837E935A6C460DBE4E848393752CD3">
    <w:name w:val="74837E935A6C460DBE4E848393752CD3"/>
  </w:style>
  <w:style w:type="character" w:styleId="Textodelmarcadordeposicin">
    <w:name w:val="Placeholder Text"/>
    <w:basedOn w:val="Fuentedeprrafopredeter"/>
    <w:uiPriority w:val="99"/>
    <w:semiHidden/>
    <w:rsid w:val="007A21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</PublishDate>
  <Abstract>Práctica 1</Abstract>
  <CompanyAddress>David Criado Ramón</CompanyAddress>
  <CompanyPhone>Luis Gallego Quero</CompanyPhone>
  <CompanyFax>---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3EB350-543A-45A5-8DF3-EF609598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</Template>
  <TotalTime>1</TotalTime>
  <Pages>1</Pages>
  <Words>2014</Words>
  <Characters>11083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EFICIENCIA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>Alejandro Campoy Nieves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EFICIENCIA</dc:title>
  <dc:creator>xKuZz</dc:creator>
  <cp:keywords>Álvaro Marín Pérez</cp:keywords>
  <cp:lastModifiedBy>David Criado Ramón</cp:lastModifiedBy>
  <cp:revision>3</cp:revision>
  <dcterms:created xsi:type="dcterms:W3CDTF">2016-03-15T16:57:00Z</dcterms:created>
  <dcterms:modified xsi:type="dcterms:W3CDTF">2016-03-15T16:57:00Z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