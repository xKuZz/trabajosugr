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4750495"/>
        <w:docPartObj>
          <w:docPartGallery w:val="Cover Pages"/>
          <w:docPartUnique/>
        </w:docPartObj>
      </w:sdtPr>
      <w:sdtEndPr/>
      <w:sdtContent>
        <w:p w:rsidR="00F239BC" w:rsidRPr="00C6198E" w:rsidRDefault="00A33E56">
          <w:r w:rsidRPr="00C6198E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Cuadro de texto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239BC" w:rsidRPr="00C6198E" w:rsidRDefault="002F1CD8" w:rsidP="00F56F3E">
                                <w:pPr>
                                  <w:pStyle w:val="Ttulo"/>
                                  <w:jc w:val="center"/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701364701"/>
                                    <w:placeholder>
                                      <w:docPart w:val="8E329E6ED8A149068B7D0593F2A59A1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6F3E">
                                      <w:t>EFICIENCIA</w:t>
                                    </w:r>
                                  </w:sdtContent>
                                </w:sdt>
                              </w:p>
                              <w:p w:rsidR="00F239BC" w:rsidRPr="00C6198E" w:rsidRDefault="00F56F3E" w:rsidP="00F56F3E">
                                <w:pPr>
                                  <w:pStyle w:val="Subttulo"/>
                                  <w:jc w:val="center"/>
                                </w:pPr>
                                <w:r>
                                  <w:t>ALGORÍTMICA</w:t>
                                </w:r>
                                <w:r w:rsidR="00A33E56">
                                  <w:t xml:space="preserve"> </w:t>
                                </w:r>
                                <w:sdt>
                                  <w:sdtPr>
                                    <w:alias w:val="Fecha"/>
                                    <w:tag w:val="Fecha"/>
                                    <w:id w:val="1417830956"/>
                                    <w:placeholder>
                                      <w:docPart w:val="3C1F4B01D870472DA54402FADAD659E2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2016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escripción breve"/>
                                  <w:tag w:val="Descripción breve"/>
                                  <w:id w:val="106622669"/>
                                  <w:placeholder>
                                    <w:docPart w:val="74837E935A6C460DBE4E848393752CD3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239BC" w:rsidRPr="00C6198E" w:rsidRDefault="00F56F3E" w:rsidP="00F56F3E">
                                    <w:pPr>
                                      <w:pStyle w:val="Descripcinbreve"/>
                                      <w:jc w:val="center"/>
                                    </w:pPr>
                                    <w:r>
                                      <w:t>Práctica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" filled="f" stroked="f" strokeweight=".5pt">
                    <v:textbox inset="0,0,0,0">
                      <w:txbxContent>
                        <w:p w:rsidR="00F239BC" w:rsidRPr="00C6198E" w:rsidRDefault="002F1CD8" w:rsidP="00F56F3E">
                          <w:pPr>
                            <w:pStyle w:val="Ttulo"/>
                            <w:jc w:val="center"/>
                          </w:pPr>
                          <w:sdt>
                            <w:sdtPr>
                              <w:alias w:val="Título"/>
                              <w:tag w:val=""/>
                              <w:id w:val="701364701"/>
                              <w:placeholder>
                                <w:docPart w:val="8E329E6ED8A149068B7D0593F2A59A1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56F3E">
                                <w:t>EFICIENCIA</w:t>
                              </w:r>
                            </w:sdtContent>
                          </w:sdt>
                        </w:p>
                        <w:p w:rsidR="00F239BC" w:rsidRPr="00C6198E" w:rsidRDefault="00F56F3E" w:rsidP="00F56F3E">
                          <w:pPr>
                            <w:pStyle w:val="Subttulo"/>
                            <w:jc w:val="center"/>
                          </w:pPr>
                          <w:r>
                            <w:t>ALGORÍTMICA</w:t>
                          </w:r>
                          <w:r w:rsidR="00A33E56">
                            <w:t xml:space="preserve"> </w:t>
                          </w:r>
                          <w:sdt>
                            <w:sdtPr>
                              <w:alias w:val="Fecha"/>
                              <w:tag w:val="Fecha"/>
                              <w:id w:val="1417830956"/>
                              <w:placeholder>
                                <w:docPart w:val="3C1F4B01D870472DA54402FADAD659E2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2016</w:t>
                              </w:r>
                            </w:sdtContent>
                          </w:sdt>
                        </w:p>
                        <w:sdt>
                          <w:sdtPr>
                            <w:alias w:val="Descripción breve"/>
                            <w:tag w:val="Descripción breve"/>
                            <w:id w:val="106622669"/>
                            <w:placeholder>
                              <w:docPart w:val="74837E935A6C460DBE4E848393752CD3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239BC" w:rsidRPr="00C6198E" w:rsidRDefault="00F56F3E" w:rsidP="00F56F3E">
                              <w:pPr>
                                <w:pStyle w:val="Descripcinbreve"/>
                                <w:jc w:val="center"/>
                              </w:pPr>
                              <w:r>
                                <w:t>Práctica 1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C6198E">
            <w:rPr>
              <w:rFonts w:asciiTheme="majorHAnsi" w:eastAsiaTheme="majorEastAsia" w:hAnsiTheme="majorHAnsi" w:cstheme="majorBidi"/>
              <w:noProof/>
              <w:sz w:val="76"/>
              <w:szCs w:val="7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588010</wp:posOffset>
                        </wp:positionV>
                      </mc:Fallback>
                    </mc:AlternateContent>
                    <wp:extent cx="6248400" cy="1285875"/>
                    <wp:effectExtent l="0" t="0" r="0" b="9525"/>
                    <wp:wrapTopAndBottom/>
                    <wp:docPr id="3" name="Cuadro de texto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39BC" w:rsidRPr="00C6198E" w:rsidRDefault="002F1CD8">
                                <w:pPr>
                                  <w:pStyle w:val="Sinespaciado"/>
                                  <w:rPr>
                                    <w:kern w:val="20"/>
                                  </w:rPr>
                                </w:pPr>
                                <w:sdt>
                                  <w:sdtPr>
                                    <w:rPr>
                                      <w:kern w:val="20"/>
                                    </w:rPr>
                                    <w:alias w:val="Compañía"/>
                                    <w:tag w:val=""/>
                                    <w:id w:val="-15167563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6F3E">
                                      <w:rPr>
                                        <w:kern w:val="20"/>
                                      </w:rPr>
                                      <w:t>Alejandro Campoy Nieves</w:t>
                                    </w:r>
                                  </w:sdtContent>
                                </w:sdt>
                              </w:p>
                              <w:p w:rsidR="00F239BC" w:rsidRPr="00C6198E" w:rsidRDefault="002F1CD8">
                                <w:pPr>
                                  <w:pStyle w:val="Sinespaciado"/>
                                </w:pPr>
                                <w:sdt>
                                  <w:sdtPr>
                                    <w:alias w:val="Dirección postal"/>
                                    <w:tag w:val="Dirección postal"/>
                                    <w:id w:val="9858243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F56F3E">
                                      <w:t>David Criado Ramón</w:t>
                                    </w:r>
                                  </w:sdtContent>
                                </w:sdt>
                              </w:p>
                              <w:p w:rsidR="00F239BC" w:rsidRPr="00C6198E" w:rsidRDefault="00A33E56">
                                <w:pPr>
                                  <w:pStyle w:val="Sinespaciado"/>
                                </w:pP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Teléfono"/>
                                    <w:tag w:val="Teléfono"/>
                                    <w:id w:val="-100575521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56F3E">
                                      <w:t>Luis Gallego Quero</w:t>
                                    </w:r>
                                  </w:sdtContent>
                                </w:sdt>
                              </w:p>
                              <w:p w:rsidR="00F239BC" w:rsidRPr="00C6198E" w:rsidRDefault="00F56F3E">
                                <w:pPr>
                                  <w:pStyle w:val="Sinespaciado"/>
                                </w:pPr>
                                <w:proofErr w:type="spellStart"/>
                                <w:r>
                                  <w:t>Nourdine</w:t>
                                </w:r>
                                <w:proofErr w:type="spellEnd"/>
                              </w:p>
                              <w:sdt>
                                <w:sdtPr>
                                  <w:alias w:val="Sitio web"/>
                                  <w:tag w:val="Sitio web"/>
                                  <w:id w:val="665754443"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239BC" w:rsidRPr="00C6198E" w:rsidRDefault="00F56F3E">
                                    <w:proofErr w:type="spellStart"/>
                                    <w:r>
                                      <w:t>Alvaro</w:t>
                                    </w:r>
                                    <w:proofErr w:type="spellEnd"/>
                                    <w:r>
                                      <w:t xml:space="preserve"> Marín</w:t>
                                    </w:r>
                                  </w:p>
                                </w:sdtContent>
                              </w:sdt>
                              <w:p w:rsidR="00F239BC" w:rsidRPr="00C6198E" w:rsidRDefault="00F239B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Cuadro de texto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" o:allowincell="f" o:allowoverlap="f" filled="f" stroked="f" strokeweight=".5pt">
                    <v:textbox style="mso-fit-shape-to-text:t" inset="0,0,0,0">
                      <w:txbxContent>
                        <w:p w:rsidR="00F239BC" w:rsidRPr="00C6198E" w:rsidRDefault="002F1CD8">
                          <w:pPr>
                            <w:pStyle w:val="Sinespaciado"/>
                            <w:rPr>
                              <w:kern w:val="20"/>
                            </w:rPr>
                          </w:pPr>
                          <w:sdt>
                            <w:sdtPr>
                              <w:rPr>
                                <w:kern w:val="20"/>
                              </w:rPr>
                              <w:alias w:val="Compañía"/>
                              <w:tag w:val=""/>
                              <w:id w:val="-15167563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56F3E">
                                <w:rPr>
                                  <w:kern w:val="20"/>
                                </w:rPr>
                                <w:t>Alejandro Campoy Nieves</w:t>
                              </w:r>
                            </w:sdtContent>
                          </w:sdt>
                        </w:p>
                        <w:p w:rsidR="00F239BC" w:rsidRPr="00C6198E" w:rsidRDefault="002F1CD8">
                          <w:pPr>
                            <w:pStyle w:val="Sinespaciado"/>
                          </w:pPr>
                          <w:sdt>
                            <w:sdtPr>
                              <w:alias w:val="Dirección postal"/>
                              <w:tag w:val="Dirección postal"/>
                              <w:id w:val="9858243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F56F3E">
                                <w:t>David Criado Ramón</w:t>
                              </w:r>
                            </w:sdtContent>
                          </w:sdt>
                        </w:p>
                        <w:p w:rsidR="00F239BC" w:rsidRPr="00C6198E" w:rsidRDefault="00A33E56">
                          <w:pPr>
                            <w:pStyle w:val="Sinespaciado"/>
                          </w:pPr>
                          <w:r>
                            <w:t xml:space="preserve"> </w:t>
                          </w:r>
                          <w:sdt>
                            <w:sdtPr>
                              <w:alias w:val="Teléfono"/>
                              <w:tag w:val="Teléfono"/>
                              <w:id w:val="-100575521"/>
                              <w:dataBinding w:prefixMappings="xmlns:ns0='http://schemas.microsoft.com/office/2006/coverPageProps' " w:xpath="/ns0:CoverPageProperties[1]/ns0:CompanyPhone[1]" w:storeItemID="{55AF091B-3C7A-41E3-B477-F2FDAA23CFDA}"/>
                              <w:text/>
                            </w:sdtPr>
                            <w:sdtEndPr/>
                            <w:sdtContent>
                              <w:r w:rsidR="00F56F3E">
                                <w:t>Luis Gallego Quero</w:t>
                              </w:r>
                            </w:sdtContent>
                          </w:sdt>
                        </w:p>
                        <w:p w:rsidR="00F239BC" w:rsidRPr="00C6198E" w:rsidRDefault="00F56F3E">
                          <w:pPr>
                            <w:pStyle w:val="Sinespaciado"/>
                          </w:pPr>
                          <w:proofErr w:type="spellStart"/>
                          <w:r>
                            <w:t>Nourdine</w:t>
                          </w:r>
                          <w:proofErr w:type="spellEnd"/>
                        </w:p>
                        <w:sdt>
                          <w:sdtPr>
                            <w:alias w:val="Sitio web"/>
                            <w:tag w:val="Sitio web"/>
                            <w:id w:val="665754443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:rsidR="00F239BC" w:rsidRPr="00C6198E" w:rsidRDefault="00F56F3E">
                              <w:proofErr w:type="spellStart"/>
                              <w:r>
                                <w:t>Alvaro</w:t>
                              </w:r>
                              <w:proofErr w:type="spellEnd"/>
                              <w:r>
                                <w:t xml:space="preserve"> Marín</w:t>
                              </w:r>
                            </w:p>
                          </w:sdtContent>
                        </w:sdt>
                        <w:p w:rsidR="00F239BC" w:rsidRPr="00C6198E" w:rsidRDefault="00F239BC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C6198E">
            <w:br w:type="page"/>
          </w:r>
        </w:p>
      </w:sdtContent>
    </w:sdt>
    <w:bookmarkStart w:id="0" w:name="_GoBack" w:displacedByCustomXml="next"/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39BC" w:rsidRPr="00C6198E" w:rsidRDefault="00A33E56">
          <w:pPr>
            <w:pStyle w:val="TtuloTDC"/>
          </w:pPr>
          <w:r w:rsidRPr="00C6198E">
            <w:t>Contenido</w:t>
          </w:r>
        </w:p>
        <w:bookmarkEnd w:id="0"/>
        <w:p w:rsidR="00AB731E" w:rsidRDefault="00A33E56" w:rsidP="00517541">
          <w:pPr>
            <w:pStyle w:val="TDC1"/>
            <w:rPr>
              <w:rFonts w:eastAsiaTheme="minorEastAsia"/>
              <w:noProof/>
              <w:color w:val="auto"/>
              <w:kern w:val="2"/>
              <w:szCs w:val="22"/>
              <w:lang w:val="en-US" w:eastAsia="en-US"/>
              <w14:ligatures w14:val="standard"/>
            </w:rPr>
          </w:pPr>
          <w:r w:rsidRPr="00C6198E">
            <w:fldChar w:fldCharType="begin"/>
          </w:r>
          <w:r w:rsidRPr="00C6198E">
            <w:instrText>TOC \o "1-1" \h \z \u</w:instrText>
          </w:r>
          <w:r w:rsidRPr="00C6198E">
            <w:fldChar w:fldCharType="separate"/>
          </w:r>
        </w:p>
        <w:p w:rsidR="00F239BC" w:rsidRPr="00C6198E" w:rsidRDefault="00A33E56">
          <w:pPr>
            <w:rPr>
              <w:b/>
              <w:bCs/>
            </w:rPr>
          </w:pPr>
          <w:r w:rsidRPr="00C6198E">
            <w:fldChar w:fldCharType="end"/>
          </w:r>
        </w:p>
      </w:sdtContent>
    </w:sdt>
    <w:p w:rsidR="00F239BC" w:rsidRPr="00C6198E" w:rsidRDefault="00F239BC">
      <w:pPr>
        <w:sectPr w:rsidR="00F239BC" w:rsidRPr="00C6198E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D04905" w:rsidRDefault="00D04905" w:rsidP="00D04905">
      <w:pPr>
        <w:pStyle w:val="Ttulo1"/>
        <w:rPr>
          <w:u w:val="single"/>
        </w:rPr>
      </w:pPr>
      <w:r>
        <w:rPr>
          <w:u w:val="single"/>
        </w:rPr>
        <w:lastRenderedPageBreak/>
        <w:t>Especificaciones iniciales:</w:t>
      </w:r>
    </w:p>
    <w:p w:rsidR="00D04905" w:rsidRDefault="00D04905" w:rsidP="00D04905">
      <w:pPr>
        <w:rPr>
          <w:sz w:val="24"/>
        </w:rPr>
      </w:pPr>
      <w:r>
        <w:rPr>
          <w:sz w:val="24"/>
        </w:rPr>
        <w:t>Las tomas de datos han sido realizadas en un ordenador con las siguientes características:</w:t>
      </w:r>
    </w:p>
    <w:p w:rsidR="00D04905" w:rsidRDefault="00D04905" w:rsidP="00D04905">
      <w:pPr>
        <w:rPr>
          <w:sz w:val="24"/>
        </w:rPr>
      </w:pPr>
      <w:r>
        <w:rPr>
          <w:sz w:val="24"/>
        </w:rPr>
        <w:t>….</w:t>
      </w:r>
    </w:p>
    <w:p w:rsidR="00D04905" w:rsidRDefault="007A7DF6" w:rsidP="00D04905">
      <w:pPr>
        <w:rPr>
          <w:sz w:val="24"/>
        </w:rPr>
      </w:pPr>
      <w:r>
        <w:rPr>
          <w:sz w:val="24"/>
        </w:rPr>
        <w:t>Hemos utilizado un tamaño de 99000</w:t>
      </w:r>
      <w:r w:rsidR="00D04905">
        <w:rPr>
          <w:sz w:val="24"/>
        </w:rPr>
        <w:t xml:space="preserve"> entradas</w:t>
      </w:r>
      <w:r>
        <w:rPr>
          <w:sz w:val="24"/>
        </w:rPr>
        <w:t xml:space="preserve"> tomando datos de 1000 en 1000</w:t>
      </w:r>
    </w:p>
    <w:p w:rsidR="00D04905" w:rsidRPr="00D04905" w:rsidRDefault="00D04905" w:rsidP="00D04905">
      <w:pPr>
        <w:rPr>
          <w:sz w:val="24"/>
        </w:rPr>
      </w:pPr>
      <w:r>
        <w:rPr>
          <w:sz w:val="24"/>
        </w:rPr>
        <w:t xml:space="preserve">Hemos utilizado g++ como compilador y </w:t>
      </w:r>
      <w:proofErr w:type="spellStart"/>
      <w:r>
        <w:rPr>
          <w:sz w:val="24"/>
        </w:rPr>
        <w:t>gnuplot</w:t>
      </w:r>
      <w:proofErr w:type="spellEnd"/>
      <w:r>
        <w:rPr>
          <w:sz w:val="24"/>
        </w:rPr>
        <w:t xml:space="preserve"> como herramienta para realizar las gráficas. La compilación ha sido realizada con optimización -O2 y utilizando </w:t>
      </w:r>
      <w:r w:rsidR="00023661">
        <w:rPr>
          <w:sz w:val="24"/>
        </w:rPr>
        <w:t xml:space="preserve">la librería </w:t>
      </w:r>
      <w:proofErr w:type="spellStart"/>
      <w:r w:rsidR="00023661">
        <w:rPr>
          <w:sz w:val="24"/>
        </w:rPr>
        <w:t>chrono</w:t>
      </w:r>
      <w:proofErr w:type="spellEnd"/>
      <w:r w:rsidR="00023661">
        <w:rPr>
          <w:sz w:val="24"/>
        </w:rPr>
        <w:t xml:space="preserve"> (-</w:t>
      </w:r>
      <w:proofErr w:type="spellStart"/>
      <w:r w:rsidR="00023661">
        <w:rPr>
          <w:sz w:val="24"/>
        </w:rPr>
        <w:t>std</w:t>
      </w:r>
      <w:proofErr w:type="spellEnd"/>
      <w:r w:rsidR="00023661">
        <w:rPr>
          <w:sz w:val="24"/>
        </w:rPr>
        <w:t>=</w:t>
      </w:r>
      <w:proofErr w:type="spellStart"/>
      <w:r w:rsidR="00023661">
        <w:rPr>
          <w:sz w:val="24"/>
        </w:rPr>
        <w:t>c++</w:t>
      </w:r>
      <w:proofErr w:type="spellEnd"/>
      <w:r w:rsidR="00023661">
        <w:rPr>
          <w:sz w:val="24"/>
        </w:rPr>
        <w:t>11)</w:t>
      </w:r>
      <w:r>
        <w:rPr>
          <w:sz w:val="24"/>
        </w:rPr>
        <w:t xml:space="preserve"> para medir el tiempo.</w:t>
      </w:r>
    </w:p>
    <w:p w:rsidR="00D04905" w:rsidRDefault="00D04905" w:rsidP="00D04905">
      <w:pPr>
        <w:pStyle w:val="Ttulo1"/>
        <w:rPr>
          <w:rFonts w:eastAsiaTheme="minorEastAsia"/>
          <w:u w:val="single"/>
        </w:rPr>
      </w:pPr>
      <w:r>
        <w:rPr>
          <w:u w:val="single"/>
        </w:rPr>
        <w:t>Algoritmos</w:t>
      </w:r>
      <m:oMath>
        <m:r>
          <w:rPr>
            <w:rFonts w:ascii="Cambria Math" w:hAnsi="Cambria Math"/>
            <w:u w:val="single"/>
          </w:rPr>
          <m:t xml:space="preserve"> </m:t>
        </m:r>
        <m:r>
          <w:rPr>
            <w:rFonts w:ascii="Cambria Math" w:hAnsi="Cambria Math"/>
            <w:u w:val="single"/>
          </w:rPr>
          <m:t>O(</m:t>
        </m:r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n</m:t>
            </m:r>
          </m:e>
          <m:sup>
            <m:r>
              <w:rPr>
                <w:rFonts w:ascii="Cambria Math" w:hAnsi="Cambria Math"/>
                <w:u w:val="single"/>
              </w:rPr>
              <m:t>2</m:t>
            </m:r>
          </m:sup>
        </m:sSup>
        <m:r>
          <w:rPr>
            <w:rFonts w:ascii="Cambria Math" w:hAnsi="Cambria Math"/>
            <w:u w:val="single"/>
          </w:rPr>
          <m:t>)</m:t>
        </m:r>
      </m:oMath>
    </w:p>
    <w:p w:rsidR="00F56F3E" w:rsidRDefault="00F56F3E" w:rsidP="00F56F3E">
      <w:pPr>
        <w:pStyle w:val="Ttulo2"/>
        <w:rPr>
          <w:b/>
          <w:u w:val="single"/>
        </w:rPr>
      </w:pPr>
      <w:r w:rsidRPr="00F56F3E">
        <w:rPr>
          <w:b/>
          <w:u w:val="single"/>
        </w:rPr>
        <w:t>BURBUJA</w:t>
      </w:r>
    </w:p>
    <w:p w:rsidR="00F56F3E" w:rsidRDefault="00F56F3E" w:rsidP="00F56F3E"/>
    <w:p w:rsidR="00F56F3E" w:rsidRDefault="00F56F3E" w:rsidP="00F56F3E">
      <w:pPr>
        <w:pStyle w:val="Ttulo2"/>
        <w:rPr>
          <w:b/>
          <w:u w:val="single"/>
        </w:rPr>
      </w:pPr>
      <w:r>
        <w:rPr>
          <w:b/>
          <w:u w:val="single"/>
        </w:rPr>
        <w:t>INSERCI</w:t>
      </w:r>
      <w:r w:rsidR="00D04905">
        <w:rPr>
          <w:b/>
          <w:u w:val="single"/>
        </w:rPr>
        <w:t>ÓN</w:t>
      </w:r>
    </w:p>
    <w:p w:rsidR="00F56F3E" w:rsidRDefault="00F56F3E" w:rsidP="00F56F3E"/>
    <w:p w:rsidR="00F56F3E" w:rsidRDefault="00F56F3E" w:rsidP="00F56F3E">
      <w:pPr>
        <w:pStyle w:val="Ttulo2"/>
        <w:rPr>
          <w:b/>
          <w:u w:val="single"/>
        </w:rPr>
      </w:pPr>
      <w:r>
        <w:rPr>
          <w:b/>
          <w:u w:val="single"/>
        </w:rPr>
        <w:t>SELECCIÓN</w:t>
      </w:r>
    </w:p>
    <w:p w:rsidR="00F56F3E" w:rsidRDefault="00F56F3E" w:rsidP="00F56F3E"/>
    <w:p w:rsidR="00F56F3E" w:rsidRDefault="00F56F3E" w:rsidP="00F56F3E"/>
    <w:p w:rsidR="00F56F3E" w:rsidRDefault="00F56F3E" w:rsidP="00F56F3E"/>
    <w:p w:rsidR="00F56F3E" w:rsidRDefault="00F56F3E" w:rsidP="00F56F3E"/>
    <w:p w:rsidR="00F56F3E" w:rsidRDefault="00F56F3E" w:rsidP="00F56F3E"/>
    <w:p w:rsidR="00D04905" w:rsidRPr="00D04905" w:rsidRDefault="00D04905" w:rsidP="00D04905"/>
    <w:p w:rsidR="00F56F3E" w:rsidRDefault="00F56F3E" w:rsidP="00F56F3E">
      <w:pPr>
        <w:pStyle w:val="Ttulo1"/>
        <w:rPr>
          <w:rFonts w:eastAsiaTheme="minorEastAsia"/>
          <w:u w:val="single"/>
        </w:rPr>
      </w:pPr>
      <w:r w:rsidRPr="00F56F3E">
        <w:rPr>
          <w:u w:val="single"/>
        </w:rPr>
        <w:t xml:space="preserve">Algoritmos </w:t>
      </w:r>
      <m:oMath>
        <m:r>
          <w:rPr>
            <w:rFonts w:ascii="Cambria Math" w:hAnsi="Cambria Math"/>
            <w:u w:val="single"/>
          </w:rPr>
          <m:t>O(n</m:t>
        </m:r>
        <m:func>
          <m:funcPr>
            <m:ctrlPr>
              <w:rPr>
                <w:rFonts w:ascii="Cambria Math" w:hAnsi="Cambria Math"/>
                <w:i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u w:val="single"/>
              </w:rPr>
              <m:t>log</m:t>
            </m:r>
          </m:fName>
          <m:e>
            <m:r>
              <w:rPr>
                <w:rFonts w:ascii="Cambria Math" w:hAnsi="Cambria Math"/>
                <w:u w:val="single"/>
              </w:rPr>
              <m:t>n)</m:t>
            </m:r>
          </m:e>
        </m:func>
      </m:oMath>
    </w:p>
    <w:p w:rsidR="00D04905" w:rsidRDefault="00D04905" w:rsidP="00D04905">
      <w:pPr>
        <w:pStyle w:val="Ttulo2"/>
        <w:rPr>
          <w:b/>
          <w:u w:val="single"/>
        </w:rPr>
      </w:pPr>
      <w:r>
        <w:rPr>
          <w:b/>
          <w:u w:val="single"/>
        </w:rPr>
        <w:lastRenderedPageBreak/>
        <w:t>MERGESORT</w:t>
      </w:r>
    </w:p>
    <w:p w:rsidR="00D04905" w:rsidRDefault="00517541" w:rsidP="00D049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44pt;height:268.5pt">
            <v:imagedata r:id="rId12" o:title="quicksort_emp"/>
          </v:shape>
        </w:pict>
      </w:r>
    </w:p>
    <w:p w:rsidR="00D04905" w:rsidRDefault="007A7DF6" w:rsidP="00D04905">
      <w:pPr>
        <w:pStyle w:val="Ttulo2"/>
        <w:rPr>
          <w:b/>
          <w:u w:val="single"/>
        </w:rPr>
      </w:pPr>
      <w:r>
        <w:rPr>
          <w:b/>
          <w:u w:val="single"/>
        </w:rPr>
        <w:t>QUICKSORT</w:t>
      </w:r>
    </w:p>
    <w:p w:rsidR="00D04905" w:rsidRDefault="00517541" w:rsidP="00D04905">
      <w:r>
        <w:rPr>
          <w:noProof/>
          <w:lang w:eastAsia="es-ES"/>
        </w:rPr>
        <w:drawing>
          <wp:inline distT="0" distB="0" distL="0" distR="0">
            <wp:extent cx="5638800" cy="3409950"/>
            <wp:effectExtent l="0" t="0" r="0" b="0"/>
            <wp:docPr id="5" name="Imagen 5" descr="C:\Users\xKuZz\AppData\Local\Microsoft\Windows\INetCache\Content.Word\mergesor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KuZz\AppData\Local\Microsoft\Windows\INetCache\Content.Word\mergesort_e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905" w:rsidRDefault="00D04905" w:rsidP="00D04905">
      <w:pPr>
        <w:pStyle w:val="Ttulo2"/>
        <w:rPr>
          <w:b/>
          <w:u w:val="single"/>
        </w:rPr>
      </w:pPr>
      <w:r>
        <w:rPr>
          <w:b/>
          <w:u w:val="single"/>
        </w:rPr>
        <w:lastRenderedPageBreak/>
        <w:t>HEAPSORT</w:t>
      </w:r>
    </w:p>
    <w:p w:rsidR="00492295" w:rsidRDefault="00492295" w:rsidP="00492295"/>
    <w:p w:rsidR="00492295" w:rsidRPr="00492295" w:rsidRDefault="00492295" w:rsidP="00492295">
      <w:pPr>
        <w:rPr>
          <w:sz w:val="24"/>
        </w:rPr>
      </w:pPr>
      <w:r w:rsidRPr="00492295">
        <w:rPr>
          <w:sz w:val="24"/>
        </w:rPr>
        <w:t>La muestra empírica obtenida es la siguiente:</w:t>
      </w:r>
    </w:p>
    <w:p w:rsidR="00492295" w:rsidRDefault="00517541" w:rsidP="00492295">
      <w:r>
        <w:rPr>
          <w:noProof/>
          <w:lang w:eastAsia="es-ES"/>
        </w:rPr>
        <w:drawing>
          <wp:inline distT="0" distB="0" distL="0" distR="0" wp14:anchorId="57E9A648" wp14:editId="399CF598">
            <wp:extent cx="5638800" cy="3409950"/>
            <wp:effectExtent l="0" t="0" r="0" b="0"/>
            <wp:docPr id="4" name="Imagen 4" descr="C:\Users\xKuZz\AppData\Local\Microsoft\Windows\INetCache\Content.Word\heapsor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KuZz\AppData\Local\Microsoft\Windows\INetCache\Content.Word\heapsort_e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BDE" w:rsidRPr="00492295" w:rsidRDefault="00492295" w:rsidP="008F4BDE">
      <w:pPr>
        <w:rPr>
          <w:sz w:val="24"/>
        </w:rPr>
      </w:pPr>
      <w:r>
        <w:rPr>
          <w:sz w:val="24"/>
        </w:rPr>
        <w:t xml:space="preserve">Aplicando la función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∙ x∙</m:t>
        </m:r>
        <m:r>
          <m:rPr>
            <m:sty m:val="b"/>
          </m:rPr>
          <w:rPr>
            <w:rFonts w:ascii="Cambria Math" w:hAnsi="Cambria Math"/>
            <w:sz w:val="24"/>
          </w:rPr>
          <m:t>log⁡</m:t>
        </m:r>
        <m:r>
          <m:rPr>
            <m:sty m:val="bi"/>
          </m:rPr>
          <w:rPr>
            <w:rFonts w:ascii="Cambria Math" w:hAnsi="Cambria Math"/>
            <w:sz w:val="24"/>
          </w:rPr>
          <m:t>(x)</m:t>
        </m:r>
      </m:oMath>
      <w:r>
        <w:rPr>
          <w:rFonts w:eastAsiaTheme="minorEastAsia"/>
          <w:sz w:val="24"/>
        </w:rPr>
        <w:t xml:space="preserve"> obtenemos la muestra híbrida, con un error del 2,24 %.</w:t>
      </w:r>
    </w:p>
    <w:p w:rsidR="008F4BDE" w:rsidRDefault="008F4BDE" w:rsidP="008F4BDE">
      <w:r>
        <w:t xml:space="preserve">Final set of </w:t>
      </w:r>
      <w:proofErr w:type="spellStart"/>
      <w:r>
        <w:t>parameters</w:t>
      </w:r>
      <w:proofErr w:type="spellEnd"/>
      <w:r>
        <w:t xml:space="preserve">           </w:t>
      </w:r>
      <w:r w:rsidR="00517541">
        <w:t xml:space="preserve">             </w:t>
      </w:r>
      <w:r>
        <w:t xml:space="preserve"> </w:t>
      </w:r>
      <w:proofErr w:type="spellStart"/>
      <w:r>
        <w:t>Asymptotic</w:t>
      </w:r>
      <w:proofErr w:type="spellEnd"/>
      <w:r>
        <w:t xml:space="preserve"> Standard Error</w:t>
      </w:r>
    </w:p>
    <w:p w:rsidR="008F4BDE" w:rsidRDefault="008F4BDE" w:rsidP="008F4BDE">
      <w:r>
        <w:t>=======================            ==========================</w:t>
      </w:r>
    </w:p>
    <w:p w:rsidR="00517541" w:rsidRDefault="00517541" w:rsidP="008F4BDE">
      <w:r>
        <w:t xml:space="preserve">a0 </w:t>
      </w:r>
      <w:r w:rsidR="008F4BDE">
        <w:t xml:space="preserve">= 1.21862e-008     </w:t>
      </w:r>
      <w:r>
        <w:t xml:space="preserve">                            </w:t>
      </w:r>
      <w:r w:rsidR="008F4BDE">
        <w:t xml:space="preserve">+/- 2.73e-010 </w:t>
      </w:r>
      <w:proofErr w:type="gramStart"/>
      <w:r w:rsidR="008F4BDE">
        <w:t xml:space="preserve">   (</w:t>
      </w:r>
      <w:proofErr w:type="gramEnd"/>
      <w:r w:rsidR="008F4BDE">
        <w:t>2.24%)</w:t>
      </w:r>
    </w:p>
    <w:p w:rsidR="00D04905" w:rsidRDefault="00492295" w:rsidP="008F4BDE">
      <w:r>
        <w:rPr>
          <w:rFonts w:eastAsiaTheme="minorEastAsia"/>
          <w:noProof/>
          <w:sz w:val="24"/>
          <w:lang w:eastAsia="es-ES"/>
        </w:rPr>
        <w:lastRenderedPageBreak/>
        <w:drawing>
          <wp:inline distT="0" distB="0" distL="0" distR="0" wp14:anchorId="2A9FF04C" wp14:editId="54D26A13">
            <wp:extent cx="5638800" cy="3409950"/>
            <wp:effectExtent l="0" t="0" r="0" b="0"/>
            <wp:docPr id="1" name="Imagen 1" descr="C:\Users\xKuZz\AppData\Local\Microsoft\Windows\INetCache\Content.Word\heapsort_h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KuZz\AppData\Local\Microsoft\Windows\INetCache\Content.Word\heapsort_hi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83" w:rsidRDefault="00C25083" w:rsidP="00C25083">
      <w:pPr>
        <w:pStyle w:val="Ttulo2"/>
        <w:rPr>
          <w:b/>
          <w:u w:val="single"/>
        </w:rPr>
      </w:pPr>
      <w:r>
        <w:rPr>
          <w:b/>
          <w:u w:val="single"/>
        </w:rPr>
        <w:t>TABLA COMPARATIVA</w:t>
      </w:r>
    </w:p>
    <w:p w:rsidR="00C25083" w:rsidRDefault="00C25083" w:rsidP="008F4BDE"/>
    <w:p w:rsidR="00F56F3E" w:rsidRDefault="00D04905" w:rsidP="00D04905">
      <w:pPr>
        <w:pStyle w:val="Ttulo1"/>
        <w:rPr>
          <w:rFonts w:eastAsiaTheme="minorEastAsia"/>
          <w:u w:val="single"/>
        </w:rPr>
      </w:pPr>
      <w:r w:rsidRPr="00D04905">
        <w:rPr>
          <w:u w:val="single"/>
        </w:rPr>
        <w:t xml:space="preserve">Algoritmo Floyd </w:t>
      </w:r>
      <m:oMath>
        <m:r>
          <w:rPr>
            <w:rFonts w:ascii="Cambria Math" w:hAnsi="Cambria Math"/>
            <w:u w:val="single"/>
          </w:rPr>
          <m:t>[O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u w:val="single"/>
                  </w:rPr>
                  <m:t>n</m:t>
                </m:r>
              </m:e>
              <m:sup>
                <m:r>
                  <w:rPr>
                    <w:rFonts w:ascii="Cambria Math" w:hAnsi="Cambria Math"/>
                    <w:u w:val="single"/>
                  </w:rPr>
                  <m:t>3</m:t>
                </m:r>
              </m:sup>
            </m:sSup>
          </m:e>
        </m:d>
        <m:r>
          <w:rPr>
            <w:rFonts w:ascii="Cambria Math" w:hAnsi="Cambria Math"/>
            <w:u w:val="single"/>
          </w:rPr>
          <m:t>]</m:t>
        </m:r>
      </m:oMath>
    </w:p>
    <w:p w:rsidR="00D04905" w:rsidRPr="00D04905" w:rsidRDefault="00D04905" w:rsidP="00D04905">
      <w:pPr>
        <w:pStyle w:val="Ttulo1"/>
        <w:rPr>
          <w:u w:val="single"/>
        </w:rPr>
      </w:pPr>
      <w:r w:rsidRPr="00D04905">
        <w:rPr>
          <w:u w:val="single"/>
        </w:rPr>
        <w:t xml:space="preserve">Algoritmo </w:t>
      </w:r>
      <w:proofErr w:type="spellStart"/>
      <w:r>
        <w:rPr>
          <w:u w:val="single"/>
        </w:rPr>
        <w:t>Hanoi</w:t>
      </w:r>
      <w:proofErr w:type="spellEnd"/>
      <w:r w:rsidRPr="00D04905">
        <w:rPr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[O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u w:val="single"/>
                  </w:rPr>
                  <m:t>2</m:t>
                </m:r>
              </m:e>
              <m:sup>
                <m:r>
                  <w:rPr>
                    <w:rFonts w:ascii="Cambria Math" w:hAnsi="Cambria Math"/>
                    <w:u w:val="single"/>
                  </w:rPr>
                  <m:t>n</m:t>
                </m:r>
              </m:sup>
            </m:sSup>
          </m:e>
        </m:d>
        <m:r>
          <w:rPr>
            <w:rFonts w:ascii="Cambria Math" w:hAnsi="Cambria Math"/>
            <w:u w:val="single"/>
          </w:rPr>
          <m:t>]</m:t>
        </m:r>
      </m:oMath>
    </w:p>
    <w:p w:rsidR="00D04905" w:rsidRPr="00D04905" w:rsidRDefault="00D04905" w:rsidP="00D04905"/>
    <w:sectPr w:rsidR="00D04905" w:rsidRPr="00D04905">
      <w:headerReference w:type="default" r:id="rId16"/>
      <w:footerReference w:type="default" r:id="rId17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CD8" w:rsidRDefault="002F1CD8">
      <w:pPr>
        <w:spacing w:after="0" w:line="240" w:lineRule="auto"/>
      </w:pPr>
      <w:r>
        <w:separator/>
      </w:r>
    </w:p>
  </w:endnote>
  <w:endnote w:type="continuationSeparator" w:id="0">
    <w:p w:rsidR="002F1CD8" w:rsidRDefault="002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9BC" w:rsidRPr="00944C47" w:rsidRDefault="00A33E56">
    <w:pPr>
      <w:pStyle w:val="Piedepgina"/>
    </w:pPr>
    <w:r w:rsidRPr="00944C47">
      <w:t xml:space="preserve">Página </w:t>
    </w:r>
    <w:r w:rsidRPr="00944C47">
      <w:fldChar w:fldCharType="begin"/>
    </w:r>
    <w:r w:rsidRPr="00944C47">
      <w:instrText>page</w:instrText>
    </w:r>
    <w:r w:rsidRPr="00944C47">
      <w:fldChar w:fldCharType="separate"/>
    </w:r>
    <w:r w:rsidR="00C25083">
      <w:rPr>
        <w:noProof/>
      </w:rPr>
      <w:t>4</w:t>
    </w:r>
    <w:r w:rsidRPr="00944C4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CD8" w:rsidRDefault="002F1CD8">
      <w:pPr>
        <w:spacing w:after="0" w:line="240" w:lineRule="auto"/>
      </w:pPr>
      <w:r>
        <w:separator/>
      </w:r>
    </w:p>
  </w:footnote>
  <w:footnote w:type="continuationSeparator" w:id="0">
    <w:p w:rsidR="002F1CD8" w:rsidRDefault="002F1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9BC" w:rsidRDefault="00C25083">
    <w:pPr>
      <w:pStyle w:val="Sombreadodelencabezado"/>
      <w:tabs>
        <w:tab w:val="left" w:pos="5032"/>
      </w:tabs>
    </w:pPr>
    <w:r>
      <w:t>ÍNDICE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9BC" w:rsidRDefault="00F56F3E" w:rsidP="00F56F3E">
    <w:pPr>
      <w:pStyle w:val="Sombreadodelencabezado"/>
      <w:jc w:val="center"/>
    </w:pPr>
    <w:r>
      <w:t>ALG -&gt; PRÁCTICA 1 - EFICIENCIA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Informeanual"/>
  </w:abstractNum>
  <w:abstractNum w:abstractNumId="11" w15:restartNumberingAfterBreak="0">
    <w:nsid w:val="1B6F205A"/>
    <w:multiLevelType w:val="multilevel"/>
    <w:tmpl w:val="9CA4ABB8"/>
    <w:styleLink w:val="Informe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3E"/>
    <w:rsid w:val="00023661"/>
    <w:rsid w:val="00053FB6"/>
    <w:rsid w:val="00060EBB"/>
    <w:rsid w:val="002763DB"/>
    <w:rsid w:val="002F1CD8"/>
    <w:rsid w:val="00300F75"/>
    <w:rsid w:val="00305985"/>
    <w:rsid w:val="003B68B1"/>
    <w:rsid w:val="00492295"/>
    <w:rsid w:val="00517541"/>
    <w:rsid w:val="00533BCE"/>
    <w:rsid w:val="00622072"/>
    <w:rsid w:val="00640AAA"/>
    <w:rsid w:val="006C4F2D"/>
    <w:rsid w:val="007A7DF6"/>
    <w:rsid w:val="007B4285"/>
    <w:rsid w:val="00834B24"/>
    <w:rsid w:val="00852582"/>
    <w:rsid w:val="00894876"/>
    <w:rsid w:val="008F4BDE"/>
    <w:rsid w:val="00944C47"/>
    <w:rsid w:val="00A33E56"/>
    <w:rsid w:val="00AB731E"/>
    <w:rsid w:val="00B43BB8"/>
    <w:rsid w:val="00BE2A6D"/>
    <w:rsid w:val="00C25083"/>
    <w:rsid w:val="00C6198E"/>
    <w:rsid w:val="00CD42CF"/>
    <w:rsid w:val="00D018E0"/>
    <w:rsid w:val="00D04905"/>
    <w:rsid w:val="00DA5CDC"/>
    <w:rsid w:val="00DC1983"/>
    <w:rsid w:val="00DC2D25"/>
    <w:rsid w:val="00E9519E"/>
    <w:rsid w:val="00F234F0"/>
    <w:rsid w:val="00F239BC"/>
    <w:rsid w:val="00F56F3E"/>
    <w:rsid w:val="00F63A90"/>
    <w:rsid w:val="00FD2F0D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FFDC8F"/>
  <w15:docId w15:val="{C4AE2953-BA3F-4E21-94A3-7F143772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qFormat/>
    <w:rsid w:val="00D04905"/>
    <w:pPr>
      <w:spacing w:before="0" w:after="360" w:line="240" w:lineRule="auto"/>
      <w:ind w:left="-357" w:right="-357"/>
      <w:outlineLvl w:val="0"/>
    </w:pPr>
    <w:rPr>
      <w:sz w:val="36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customStyle="1" w:styleId="Ttulo1Car">
    <w:name w:val="Título 1 Car"/>
    <w:basedOn w:val="Fuentedeprrafopredeter"/>
    <w:link w:val="Ttulo1"/>
    <w:uiPriority w:val="1"/>
    <w:rsid w:val="00D04905"/>
    <w:rPr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Car">
    <w:name w:val="Cita Car"/>
    <w:basedOn w:val="Fuentedeprrafopredeter"/>
    <w:link w:val="Cita"/>
    <w:uiPriority w:val="9"/>
    <w:rPr>
      <w:i/>
      <w:iCs/>
      <w:color w:val="7E97AD" w:themeColor="accent1"/>
      <w:kern w:val="20"/>
      <w:sz w:val="28"/>
    </w:rPr>
  </w:style>
  <w:style w:type="paragraph" w:styleId="Bibliografa">
    <w:name w:val="Bibliography"/>
    <w:basedOn w:val="Normal"/>
    <w:next w:val="Normal"/>
    <w:uiPriority w:val="37"/>
    <w:semiHidden/>
    <w:unhideWhenUsed/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</w:pPr>
    <w:rPr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sz w:val="16"/>
    </w:rPr>
  </w:style>
  <w:style w:type="character" w:styleId="Ttulodellibro">
    <w:name w:val="Book Title"/>
    <w:basedOn w:val="Fuentedeprrafopredeter"/>
    <w:uiPriority w:val="33"/>
    <w:semiHidden/>
    <w:unhideWhenUsed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</w:style>
  <w:style w:type="table" w:styleId="Cuadrculavistosa">
    <w:name w:val="Colorful Grid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vistosa">
    <w:name w:val="Colorful List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avistosa-nfasis2">
    <w:name w:val="Colorful List Accent 2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avistosa-nfasis3">
    <w:name w:val="Colorful List Accent 3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avistosa-nfasis4">
    <w:name w:val="Colorful List Accent 4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avistosa-nfasis5">
    <w:name w:val="Colorful List Accent 5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avistosa-nfasis6">
    <w:name w:val="Colorful List Accent 6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dovistoso">
    <w:name w:val="Colorful Shading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</w:rPr>
  </w:style>
  <w:style w:type="table" w:styleId="Listaoscura">
    <w:name w:val="Dark List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aoscura-nfasis2">
    <w:name w:val="Dark List Accent 2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aoscura-nfasis3">
    <w:name w:val="Dark List Accent 3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aoscura-nfasis4">
    <w:name w:val="Dark List Accent 4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aoscura-nfasis5">
    <w:name w:val="Dark List Accent 5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aoscura-nfasis6">
    <w:name w:val="Dark List Accent 6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Tahoma" w:hAnsi="Tahoma" w:cs="Tahoma"/>
      <w:sz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</w:style>
  <w:style w:type="character" w:styleId="nfasis">
    <w:name w:val="Emphasis"/>
    <w:basedOn w:val="Fuentedeprrafopredeter"/>
    <w:uiPriority w:val="20"/>
    <w:semiHidden/>
    <w:unhideWhenUsed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6969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Fuentedeprrafopredeter"/>
    <w:uiPriority w:val="99"/>
    <w:semiHidden/>
    <w:unhideWhenUsed/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DefinicinHTML">
    <w:name w:val="HTML Definition"/>
    <w:basedOn w:val="Fuentedeprrafopredeter"/>
    <w:uiPriority w:val="99"/>
    <w:semiHidden/>
    <w:unhideWhenUsed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sz w:val="20"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nsolas" w:hAnsi="Consolas" w:cs="Consolas"/>
      <w:sz w:val="24"/>
    </w:rPr>
  </w:style>
  <w:style w:type="character" w:styleId="MquinadeescribirHTML">
    <w:name w:val="HTML Typewriter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Fuentedeprrafopredeter"/>
    <w:uiPriority w:val="99"/>
    <w:semiHidden/>
    <w:unhideWhenUsed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646464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bCs/>
      <w:i/>
      <w:iCs/>
      <w:color w:val="7E97A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bCs/>
      <w:i/>
      <w:iCs/>
      <w:color w:val="7E97AD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Cuadrculaclara">
    <w:name w:val="Light Grid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Cuadrculaclara-nfasis2">
    <w:name w:val="Light Grid Accent 2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Cuadrculaclara-nfasis3">
    <w:name w:val="Light Grid Accent 3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Cuadrculaclara-nfasis4">
    <w:name w:val="Light Grid Accent 4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Cuadrculaclara-nfasis5">
    <w:name w:val="Light Grid Accent 5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Cuadrculaclara-nfasis6">
    <w:name w:val="Light Grid Accent 6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aclara-nfasis2">
    <w:name w:val="Light List Accent 2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aclara-nfasis3">
    <w:name w:val="Light List Accent 3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aclara-nfasis4">
    <w:name w:val="Light List Accent 4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aclara-nfasis5">
    <w:name w:val="Light List Accent 5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aclara-nfasis6">
    <w:name w:val="Light List Accent 6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ombreadoclaro-nfasis4">
    <w:name w:val="Light Shading Accent 4"/>
    <w:basedOn w:val="Tab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ombreadoclaro-nfasis5">
    <w:name w:val="Light Shading Accent 5"/>
    <w:basedOn w:val="Tab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ombreadoclaro-nfasis6">
    <w:name w:val="Light Shading Accent 6"/>
    <w:basedOn w:val="Tab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aconnme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aconnme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aconnme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sz w:val="20"/>
    </w:rPr>
  </w:style>
  <w:style w:type="table" w:styleId="Cuadrculamedia1">
    <w:name w:val="Medium Grid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uadrculamedia2">
    <w:name w:val="Medium Grid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edia1">
    <w:name w:val="Medium Lis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amedia1-nfasis2">
    <w:name w:val="Medium List 1 Accent 2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amedia1-nfasis3">
    <w:name w:val="Medium List 1 Accent 3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amedia1-nfasis4">
    <w:name w:val="Medium List 1 Accent 4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amedia1-nfasis5">
    <w:name w:val="Medium List 1 Accent 5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amedia1-nfasis6">
    <w:name w:val="Medium List 1 Accent 6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edia2">
    <w:name w:val="Medium Lis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Sangranormal">
    <w:name w:val="Normal Indent"/>
    <w:basedOn w:val="Normal"/>
    <w:uiPriority w:val="99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</w:style>
  <w:style w:type="character" w:styleId="Nmerodepgina">
    <w:name w:val="page number"/>
    <w:basedOn w:val="Fuentedeprrafopredeter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sz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</w:style>
  <w:style w:type="character" w:customStyle="1" w:styleId="SaludoCar">
    <w:name w:val="Saludo Car"/>
    <w:basedOn w:val="Fuentedeprrafopredeter"/>
    <w:link w:val="Saludo"/>
    <w:uiPriority w:val="99"/>
    <w:semiHidden/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FirmaCar">
    <w:name w:val="Firma Car"/>
    <w:basedOn w:val="Fuentedeprrafopredeter"/>
    <w:link w:val="Firma"/>
    <w:uiPriority w:val="9"/>
    <w:rPr>
      <w:kern w:val="20"/>
    </w:rPr>
  </w:style>
  <w:style w:type="character" w:styleId="Textoennegrita">
    <w:name w:val="Strong"/>
    <w:basedOn w:val="Fuentedeprrafopredeter"/>
    <w:uiPriority w:val="1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tuloCar">
    <w:name w:val="Subtítulo Car"/>
    <w:basedOn w:val="Fuentedeprrafopredeter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nfasissutil">
    <w:name w:val="Subtle Emphasis"/>
    <w:basedOn w:val="Fuentedeprrafopredeter"/>
    <w:uiPriority w:val="19"/>
    <w:semiHidden/>
    <w:unhideWhenUsed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semiHidden/>
    <w:unhideWhenUsed/>
    <w:rPr>
      <w:smallCaps/>
      <w:color w:val="CC8E60" w:themeColor="accent2"/>
      <w:u w:val="single"/>
    </w:rPr>
  </w:style>
  <w:style w:type="table" w:styleId="Tablaconefectos3D1">
    <w:name w:val="Table 3D effects 1"/>
    <w:basedOn w:val="Tabla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Encabezadodelatabla">
    <w:name w:val="Encabezado de la tabla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afinanciera">
    <w:name w:val="Tabla financier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Informeanual">
    <w:name w:val="Informe anual"/>
    <w:uiPriority w:val="99"/>
    <w:pPr>
      <w:numPr>
        <w:numId w:val="17"/>
      </w:numPr>
    </w:pPr>
  </w:style>
  <w:style w:type="paragraph" w:customStyle="1" w:styleId="Descripcinbreve">
    <w:name w:val="Descripción brev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latabla">
    <w:name w:val="Texto de la tabla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cabezadoinversodelatabla">
    <w:name w:val="Encabezado inverso de la tabla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ombreadodelencabezado">
    <w:name w:val="Sombreado del encabezado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KuZz\AppData\Roaming\Microsoft\Templates\Informe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329E6ED8A149068B7D0593F2A59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D6DC2-A392-4870-BC68-CDFD503CC2BC}"/>
      </w:docPartPr>
      <w:docPartBody>
        <w:p w:rsidR="00000000" w:rsidRDefault="008F3017">
          <w:pPr>
            <w:pStyle w:val="8E329E6ED8A149068B7D0593F2A59A18"/>
          </w:pPr>
          <w:r>
            <w:t>Informe anual</w:t>
          </w:r>
        </w:p>
      </w:docPartBody>
    </w:docPart>
    <w:docPart>
      <w:docPartPr>
        <w:name w:val="3C1F4B01D870472DA54402FADAD65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C9634-AAB3-4FF0-A8B1-2ABADA34A1BD}"/>
      </w:docPartPr>
      <w:docPartBody>
        <w:p w:rsidR="00000000" w:rsidRDefault="008F3017">
          <w:pPr>
            <w:pStyle w:val="3C1F4B01D870472DA54402FADAD659E2"/>
          </w:pPr>
          <w:r>
            <w:t>[Año]</w:t>
          </w:r>
        </w:p>
      </w:docPartBody>
    </w:docPart>
    <w:docPart>
      <w:docPartPr>
        <w:name w:val="74837E935A6C460DBE4E848393752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FA11-1D08-44DE-8414-FDD48DCF3F19}"/>
      </w:docPartPr>
      <w:docPartBody>
        <w:p w:rsidR="00000000" w:rsidRDefault="008F3017">
          <w:pPr>
            <w:pStyle w:val="74837E935A6C460DBE4E848393752CD3"/>
          </w:pPr>
          <w:r>
            <w:t>[Aquí puede agregar una descripción breve o cualquier nota importante. Por lo general, una descripción breve consiste en un resumen red</w:t>
          </w:r>
          <w:r>
            <w:t>ucido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9F"/>
    <w:rsid w:val="00662C9F"/>
    <w:rsid w:val="008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CC6AF6F72E461BB6D7FA0835FE4C66">
    <w:name w:val="5CCC6AF6F72E461BB6D7FA0835FE4C66"/>
  </w:style>
  <w:style w:type="paragraph" w:customStyle="1" w:styleId="2E8C2F2D87D44FA590702DB5409F52AB">
    <w:name w:val="2E8C2F2D87D44FA590702DB5409F52AB"/>
  </w:style>
  <w:style w:type="paragraph" w:customStyle="1" w:styleId="EF54E446B3AD46818AFBB662A341F105">
    <w:name w:val="EF54E446B3AD46818AFBB662A341F105"/>
  </w:style>
  <w:style w:type="paragraph" w:customStyle="1" w:styleId="3A6BCFDDD7B34A1598DA3ECB71C388EF">
    <w:name w:val="3A6BCFDDD7B34A1598DA3ECB71C388EF"/>
  </w:style>
  <w:style w:type="paragraph" w:customStyle="1" w:styleId="2ABAAF3BFB3D4CBEA1F0E37A8A4B32F2">
    <w:name w:val="2ABAAF3BFB3D4CBEA1F0E37A8A4B32F2"/>
  </w:style>
  <w:style w:type="paragraph" w:customStyle="1" w:styleId="94489BD7958446ECB18DB158AB2ED155">
    <w:name w:val="94489BD7958446ECB18DB158AB2ED155"/>
  </w:style>
  <w:style w:type="paragraph" w:customStyle="1" w:styleId="2EFA031AB06144B79BE258CF4982E4A7">
    <w:name w:val="2EFA031AB06144B79BE258CF4982E4A7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D90CCE74F4F640B196E379DBCA134532">
    <w:name w:val="D90CCE74F4F640B196E379DBCA134532"/>
  </w:style>
  <w:style w:type="paragraph" w:customStyle="1" w:styleId="53A3C92700CF49A08335A534DAA8977C">
    <w:name w:val="53A3C92700CF49A08335A534DAA8977C"/>
  </w:style>
  <w:style w:type="paragraph" w:customStyle="1" w:styleId="26FB43387CC04C82A231BC596FB0DFCF">
    <w:name w:val="26FB43387CC04C82A231BC596FB0DFCF"/>
  </w:style>
  <w:style w:type="paragraph" w:customStyle="1" w:styleId="3BB790AD43D54F4090EEE8472F8F1BCE">
    <w:name w:val="3BB790AD43D54F4090EEE8472F8F1BCE"/>
  </w:style>
  <w:style w:type="paragraph" w:customStyle="1" w:styleId="F94A7C0BBC8F4217BFDB0BF1AD8BE7DD">
    <w:name w:val="F94A7C0BBC8F4217BFDB0BF1AD8BE7DD"/>
  </w:style>
  <w:style w:type="paragraph" w:customStyle="1" w:styleId="0F9EDC162FB84EF7AD495F5D10DAD968">
    <w:name w:val="0F9EDC162FB84EF7AD495F5D10DAD968"/>
  </w:style>
  <w:style w:type="paragraph" w:customStyle="1" w:styleId="BA86D36D06EA408F89398381B9C5F548">
    <w:name w:val="BA86D36D06EA408F89398381B9C5F548"/>
  </w:style>
  <w:style w:type="paragraph" w:customStyle="1" w:styleId="F6B71E4CEE2A4B329CC783220BDF0AB2">
    <w:name w:val="F6B71E4CEE2A4B329CC783220BDF0AB2"/>
  </w:style>
  <w:style w:type="paragraph" w:customStyle="1" w:styleId="57079DB11DBB4785B5AA7C97106A1A23">
    <w:name w:val="57079DB11DBB4785B5AA7C97106A1A23"/>
  </w:style>
  <w:style w:type="paragraph" w:customStyle="1" w:styleId="5D0E7AD2A6D54099A76453F6AF4578E8">
    <w:name w:val="5D0E7AD2A6D54099A76453F6AF4578E8"/>
  </w:style>
  <w:style w:type="paragraph" w:customStyle="1" w:styleId="90B26BA0154C448C99DE477B13955097">
    <w:name w:val="90B26BA0154C448C99DE477B13955097"/>
  </w:style>
  <w:style w:type="paragraph" w:customStyle="1" w:styleId="2645A8E53EC844FA8267B3B47939233D">
    <w:name w:val="2645A8E53EC844FA8267B3B47939233D"/>
  </w:style>
  <w:style w:type="paragraph" w:customStyle="1" w:styleId="4EBD08EC98044FF19E1EB120A3450B4C">
    <w:name w:val="4EBD08EC98044FF19E1EB120A3450B4C"/>
  </w:style>
  <w:style w:type="paragraph" w:customStyle="1" w:styleId="A7CEFF560792451388090C24F8856F68">
    <w:name w:val="A7CEFF560792451388090C24F8856F68"/>
  </w:style>
  <w:style w:type="paragraph" w:customStyle="1" w:styleId="8241F0072794479F9A41636D09872446">
    <w:name w:val="8241F0072794479F9A41636D09872446"/>
  </w:style>
  <w:style w:type="paragraph" w:customStyle="1" w:styleId="37B2D6608AEC4F6C8A96665BA901F551">
    <w:name w:val="37B2D6608AEC4F6C8A96665BA901F551"/>
  </w:style>
  <w:style w:type="paragraph" w:customStyle="1" w:styleId="A504705F90DC407FBA9B76486FE390C7">
    <w:name w:val="A504705F90DC407FBA9B76486FE390C7"/>
  </w:style>
  <w:style w:type="paragraph" w:customStyle="1" w:styleId="8E329E6ED8A149068B7D0593F2A59A18">
    <w:name w:val="8E329E6ED8A149068B7D0593F2A59A18"/>
  </w:style>
  <w:style w:type="paragraph" w:customStyle="1" w:styleId="3C1F4B01D870472DA54402FADAD659E2">
    <w:name w:val="3C1F4B01D870472DA54402FADAD659E2"/>
  </w:style>
  <w:style w:type="paragraph" w:customStyle="1" w:styleId="74837E935A6C460DBE4E848393752CD3">
    <w:name w:val="74837E935A6C460DBE4E848393752CD3"/>
  </w:style>
  <w:style w:type="character" w:styleId="Textodelmarcadordeposicin">
    <w:name w:val="Placeholder Text"/>
    <w:basedOn w:val="Fuentedeprrafopredeter"/>
    <w:uiPriority w:val="99"/>
    <w:semiHidden/>
    <w:rsid w:val="00662C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</PublishDate>
  <Abstract>Práctica 1</Abstract>
  <CompanyAddress>David Criado Ramón</CompanyAddress>
  <CompanyPhone>Luis Gallego Quero</CompanyPhone>
  <CompanyFax>---</CompanyFax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501DBB-A0E8-418C-8417-B191C199E8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5993EC-8818-4081-886F-B4AFF6DDC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</Template>
  <TotalTime>153</TotalTime>
  <Pages>6</Pages>
  <Words>156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20</vt:i4>
      </vt:variant>
    </vt:vector>
  </HeadingPairs>
  <TitlesOfParts>
    <vt:vector size="21" baseType="lpstr">
      <vt:lpstr/>
      <vt:lpstr>Para nuestros accionistas</vt:lpstr>
      <vt:lpstr>    Elementos estratégicos destacados</vt:lpstr>
      <vt:lpstr>    Elementos financieros destacados</vt:lpstr>
      <vt:lpstr>    Aspectos operativos destacados</vt:lpstr>
      <vt:lpstr>    Perspectivas</vt:lpstr>
      <vt:lpstr>Resumen financiero</vt:lpstr>
      <vt:lpstr>Informes financieros</vt:lpstr>
      <vt:lpstr>    Informe de posición financiera</vt:lpstr>
      <vt:lpstr>    Informe de ingresos globales (beneficios y pérdidas)</vt:lpstr>
      <vt:lpstr>    Informe de cambios en participaciones</vt:lpstr>
      <vt:lpstr>    Informe de flujos de efectivo</vt:lpstr>
      <vt:lpstr>Notas de informes financieros</vt:lpstr>
      <vt:lpstr>    Cuentas</vt:lpstr>
      <vt:lpstr>    Deuda</vt:lpstr>
      <vt:lpstr>    Continuidad de la explotación</vt:lpstr>
      <vt:lpstr>    Pasivo contingente</vt:lpstr>
      <vt:lpstr>    Conclusiones</vt:lpstr>
      <vt:lpstr>Informe de auditor independiente</vt:lpstr>
      <vt:lpstr>Información de contacto</vt:lpstr>
      <vt:lpstr>Información de la compañía</vt:lpstr>
    </vt:vector>
  </TitlesOfParts>
  <Company>Alejandro Campoy Nieves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EFICIENCIA</dc:title>
  <dc:creator>xKuZz</dc:creator>
  <cp:keywords>Alvaro Marín</cp:keywords>
  <cp:lastModifiedBy>David Criado Ramón</cp:lastModifiedBy>
  <cp:revision>1</cp:revision>
  <dcterms:created xsi:type="dcterms:W3CDTF">2016-03-14T17:42:00Z</dcterms:created>
  <dcterms:modified xsi:type="dcterms:W3CDTF">2016-03-14T20:15:00Z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